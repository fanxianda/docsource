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62D660" w14:textId="77777777" w:rsidR="00026402" w:rsidRPr="00ED2A76" w:rsidRDefault="00FF5819" w:rsidP="00FF5819">
      <w:pPr>
        <w:pStyle w:val="1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开启远程桌面服务</w:t>
      </w:r>
    </w:p>
    <w:p w14:paraId="7BC6FD42" w14:textId="77777777" w:rsidR="00FF5819" w:rsidRPr="00ED2A76" w:rsidRDefault="006A674F" w:rsidP="006A674F">
      <w:pPr>
        <w:pStyle w:val="aa"/>
        <w:numPr>
          <w:ilvl w:val="0"/>
          <w:numId w:val="1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打开应用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  <w:b/>
        </w:rPr>
        <w:t>运行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。通过键盘上同时按压</w:t>
      </w:r>
      <w:r w:rsidRPr="00ED2A76">
        <w:rPr>
          <w:rFonts w:ascii="Noto Serif" w:hAnsi="Noto Serif" w:cs="Noto Serif"/>
        </w:rPr>
        <w:t>“Windows”</w:t>
      </w:r>
      <w:r w:rsidRPr="00ED2A76">
        <w:rPr>
          <w:rFonts w:ascii="Noto Serif" w:hAnsi="Noto Serif" w:cs="Noto Serif"/>
        </w:rPr>
        <w:t>键和</w:t>
      </w:r>
      <w:r w:rsidRPr="00ED2A76">
        <w:rPr>
          <w:rFonts w:ascii="Noto Serif" w:hAnsi="Noto Serif" w:cs="Noto Serif"/>
        </w:rPr>
        <w:t>“R”</w:t>
      </w:r>
      <w:r w:rsidRPr="00ED2A76">
        <w:rPr>
          <w:rFonts w:ascii="Noto Serif" w:hAnsi="Noto Serif" w:cs="Noto Serif"/>
        </w:rPr>
        <w:t>键；或在搜索框输入</w:t>
      </w:r>
      <w:r w:rsidRPr="00ED2A76">
        <w:rPr>
          <w:rFonts w:ascii="Noto Serif" w:hAnsi="Noto Serif" w:cs="Noto Serif"/>
        </w:rPr>
        <w:t>“run”</w:t>
      </w:r>
      <w:r w:rsidRPr="00ED2A76">
        <w:rPr>
          <w:rFonts w:ascii="Noto Serif" w:hAnsi="Noto Serif" w:cs="Noto Serif"/>
        </w:rPr>
        <w:t>即可启动。</w:t>
      </w:r>
    </w:p>
    <w:p w14:paraId="1BEECBC2" w14:textId="77777777" w:rsidR="00FF5819" w:rsidRPr="00ED2A76" w:rsidRDefault="00FF5819" w:rsidP="00FF5819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42648DA7" wp14:editId="269B080D">
            <wp:extent cx="4892633" cy="4090949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585" cy="410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91D7" w14:textId="77777777" w:rsidR="00FF5819" w:rsidRPr="00ED2A76" w:rsidRDefault="00FF5819" w:rsidP="00FF5819">
      <w:pPr>
        <w:pStyle w:val="aa"/>
        <w:numPr>
          <w:ilvl w:val="0"/>
          <w:numId w:val="1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输入</w:t>
      </w:r>
      <w:r w:rsidRPr="00ED2A76">
        <w:rPr>
          <w:rFonts w:ascii="Noto Serif" w:hAnsi="Noto Serif" w:cs="Noto Serif"/>
        </w:rPr>
        <w:t>“</w:t>
      </w:r>
      <w:proofErr w:type="spellStart"/>
      <w:r w:rsidRPr="00ED2A76">
        <w:rPr>
          <w:rFonts w:ascii="Noto Serif" w:hAnsi="Noto Serif" w:cs="Noto Serif"/>
        </w:rPr>
        <w:t>gpedit.msc</w:t>
      </w:r>
      <w:proofErr w:type="spellEnd"/>
      <w:r w:rsidRPr="00ED2A76">
        <w:rPr>
          <w:rFonts w:ascii="Noto Serif" w:hAnsi="Noto Serif" w:cs="Noto Serif"/>
        </w:rPr>
        <w:t>”</w:t>
      </w:r>
      <w:r w:rsidR="009C5DF1" w:rsidRPr="00ED2A76">
        <w:rPr>
          <w:rFonts w:ascii="Noto Serif" w:hAnsi="Noto Serif" w:cs="Noto Serif"/>
        </w:rPr>
        <w:t>。</w:t>
      </w:r>
    </w:p>
    <w:p w14:paraId="5DE6C011" w14:textId="77777777" w:rsidR="00FF5819" w:rsidRPr="00ED2A76" w:rsidRDefault="00257578" w:rsidP="00FF5819">
      <w:pPr>
        <w:widowControl/>
        <w:ind w:left="360"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490A009" wp14:editId="5B582D6B">
            <wp:extent cx="4646930" cy="3077845"/>
            <wp:effectExtent l="0" t="0" r="127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339A5" w14:textId="77777777" w:rsidR="009A389E" w:rsidRPr="00ED2A76" w:rsidRDefault="009A389E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11A7573F" w14:textId="77777777" w:rsidR="009A389E" w:rsidRPr="00ED2A76" w:rsidRDefault="00FF5819" w:rsidP="009A389E">
      <w:pPr>
        <w:pStyle w:val="aa"/>
        <w:widowControl/>
        <w:numPr>
          <w:ilvl w:val="0"/>
          <w:numId w:val="1"/>
        </w:numPr>
        <w:ind w:leftChars="0"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分别点开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计算机配置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管理模板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“Windows</w:t>
      </w:r>
      <w:r w:rsidRPr="00ED2A76">
        <w:rPr>
          <w:rFonts w:ascii="Noto Serif" w:hAnsi="Noto Serif" w:cs="Noto Serif"/>
        </w:rPr>
        <w:t>组件</w:t>
      </w:r>
      <w:r w:rsidRPr="00ED2A76">
        <w:rPr>
          <w:rFonts w:ascii="Noto Serif" w:hAnsi="Noto Serif" w:cs="Noto Serif"/>
        </w:rPr>
        <w:t>”</w:t>
      </w:r>
      <w:r w:rsidR="009A389E" w:rsidRPr="00ED2A76">
        <w:rPr>
          <w:rFonts w:ascii="Noto Serif" w:hAnsi="Noto Serif" w:cs="Noto Serif"/>
        </w:rPr>
        <w:t>。</w:t>
      </w:r>
    </w:p>
    <w:p w14:paraId="5BCAB95E" w14:textId="77777777" w:rsidR="00FF5819" w:rsidRPr="00ED2A76" w:rsidRDefault="00FF5819" w:rsidP="009A389E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0D34BE5" wp14:editId="25136ADB">
            <wp:extent cx="5270500" cy="38862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2ECE" w14:textId="77777777" w:rsidR="009A389E" w:rsidRPr="006C4EC3" w:rsidRDefault="009A389E" w:rsidP="006C4EC3">
      <w:pPr>
        <w:pStyle w:val="aa"/>
        <w:numPr>
          <w:ilvl w:val="0"/>
          <w:numId w:val="1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远程桌面服务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远程桌面会话主机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连接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允许用户通过远程桌面服务进行远程连接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  <w:r w:rsidRPr="00ED2A76">
        <w:rPr>
          <w:rFonts w:ascii="Noto Serif" w:hAnsi="Noto Serif" w:cs="Noto Serif"/>
        </w:rPr>
        <w:t xml:space="preserve"> </w:t>
      </w:r>
      <w:r w:rsidRPr="00ED2A76">
        <w:rPr>
          <w:rFonts w:ascii="Noto Serif" w:hAnsi="Noto Serif" w:cs="Noto Serif"/>
        </w:rPr>
        <w:t>需要勾选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已启用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38AE5EA4" w14:textId="77777777" w:rsidR="00FF5819" w:rsidRPr="00ED2A76" w:rsidRDefault="00FF5819" w:rsidP="00FF5819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74F72527" wp14:editId="485941F4">
            <wp:extent cx="5272405" cy="27051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9033" w14:textId="77777777" w:rsidR="002B5546" w:rsidRPr="00ED2A76" w:rsidRDefault="002B5546" w:rsidP="00FF5819">
      <w:pPr>
        <w:widowControl/>
        <w:jc w:val="left"/>
        <w:rPr>
          <w:rFonts w:ascii="Noto Serif" w:hAnsi="Noto Serif" w:cs="Noto Serif"/>
        </w:rPr>
      </w:pPr>
    </w:p>
    <w:p w14:paraId="63B5A71A" w14:textId="77777777" w:rsidR="00456E83" w:rsidRPr="00ED2A76" w:rsidRDefault="00456E83">
      <w:pPr>
        <w:widowControl/>
        <w:jc w:val="left"/>
        <w:rPr>
          <w:rFonts w:ascii="Noto Serif" w:eastAsiaTheme="majorEastAsia" w:hAnsi="Noto Serif" w:cs="Noto Serif"/>
          <w:color w:val="365F91" w:themeColor="accent1" w:themeShade="BF"/>
          <w:sz w:val="32"/>
          <w:szCs w:val="32"/>
        </w:rPr>
      </w:pPr>
      <w:r w:rsidRPr="00ED2A76">
        <w:rPr>
          <w:rFonts w:ascii="Noto Serif" w:hAnsi="Noto Serif" w:cs="Noto Serif"/>
        </w:rPr>
        <w:br w:type="page"/>
      </w:r>
    </w:p>
    <w:p w14:paraId="4AD88196" w14:textId="77777777" w:rsidR="00FF5819" w:rsidRPr="00ED2A76" w:rsidRDefault="002B5546" w:rsidP="002B5546">
      <w:pPr>
        <w:pStyle w:val="1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增加</w:t>
      </w:r>
      <w:r w:rsidR="00475676" w:rsidRPr="00ED2A76">
        <w:rPr>
          <w:rFonts w:ascii="Noto Serif" w:hAnsi="Noto Serif" w:cs="Noto Serif"/>
        </w:rPr>
        <w:t>本地</w:t>
      </w:r>
      <w:r w:rsidRPr="00ED2A76">
        <w:rPr>
          <w:rFonts w:ascii="Noto Serif" w:hAnsi="Noto Serif" w:cs="Noto Serif"/>
        </w:rPr>
        <w:t>账号</w:t>
      </w:r>
    </w:p>
    <w:p w14:paraId="6EF03BF8" w14:textId="77777777" w:rsidR="002B5546" w:rsidRPr="00ED2A76" w:rsidRDefault="002B5546" w:rsidP="002B5546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右键选中桌面的电脑图标，点击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管理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11398931" w14:textId="77777777" w:rsidR="002B5546" w:rsidRPr="00ED2A76" w:rsidRDefault="002B5546" w:rsidP="002B5546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343FFFD" wp14:editId="02C0584B">
            <wp:extent cx="3331845" cy="327723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C616" w14:textId="77777777" w:rsidR="002B5546" w:rsidRPr="00ED2A76" w:rsidRDefault="002B5546" w:rsidP="002B5546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选中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系统工具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本地用户和组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用户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，在空白处点击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新用户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20CC170E" w14:textId="77777777" w:rsidR="00456E83" w:rsidRPr="00ED2A76" w:rsidRDefault="00456E83" w:rsidP="00456E83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807DE62" wp14:editId="50EB24BA">
            <wp:extent cx="5274945" cy="3302635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3E7D" w14:textId="77777777" w:rsidR="00D17C37" w:rsidRPr="00ED2A76" w:rsidRDefault="00D17C37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3B732969" w14:textId="77777777" w:rsidR="002B5546" w:rsidRDefault="002B5546" w:rsidP="00837054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输入用户名及密码</w:t>
      </w:r>
      <w:r w:rsidRPr="00837054">
        <w:rPr>
          <w:rFonts w:ascii="Noto Serif" w:hAnsi="Noto Serif" w:cs="Noto Serif"/>
        </w:rPr>
        <w:t>后，点击</w:t>
      </w:r>
      <w:r w:rsidR="00AE6773" w:rsidRPr="00837054">
        <w:rPr>
          <w:rFonts w:ascii="Noto Serif" w:hAnsi="Noto Serif" w:cs="Noto Serif"/>
        </w:rPr>
        <w:t>“</w:t>
      </w:r>
      <w:r w:rsidR="00AE6773" w:rsidRPr="00837054">
        <w:rPr>
          <w:rFonts w:ascii="Noto Serif" w:hAnsi="Noto Serif" w:cs="Noto Serif"/>
        </w:rPr>
        <w:t>创建</w:t>
      </w:r>
      <w:r w:rsidR="00AE6773" w:rsidRPr="00837054">
        <w:rPr>
          <w:rFonts w:ascii="Noto Serif" w:hAnsi="Noto Serif" w:cs="Noto Serif"/>
        </w:rPr>
        <w:t>”</w:t>
      </w:r>
      <w:r w:rsidRPr="00837054">
        <w:rPr>
          <w:rFonts w:ascii="Noto Serif" w:hAnsi="Noto Serif" w:cs="Noto Serif"/>
        </w:rPr>
        <w:t>即可。</w:t>
      </w:r>
    </w:p>
    <w:p w14:paraId="4C087F7B" w14:textId="77777777" w:rsidR="0017268A" w:rsidRDefault="0017268A" w:rsidP="00BF2AFD">
      <w:pPr>
        <w:pStyle w:val="aa"/>
        <w:ind w:leftChars="0" w:left="720"/>
        <w:rPr>
          <w:rFonts w:ascii="Noto Serif" w:hAnsi="Noto Serif" w:cs="Noto Serif"/>
        </w:rPr>
      </w:pPr>
      <w:r w:rsidRPr="0017268A">
        <w:rPr>
          <w:rFonts w:ascii="Noto Serif" w:hAnsi="Noto Serif" w:cs="Noto Serif" w:hint="eastAsia"/>
        </w:rPr>
        <w:t>密码设置要求</w:t>
      </w:r>
      <w:r>
        <w:rPr>
          <w:rFonts w:ascii="Noto Serif" w:hAnsi="Noto Serif" w:cs="Noto Serif" w:hint="eastAsia"/>
        </w:rPr>
        <w:t>：</w:t>
      </w:r>
    </w:p>
    <w:p w14:paraId="7D0F5F75" w14:textId="77777777" w:rsidR="0017268A" w:rsidRDefault="00BF2AFD" w:rsidP="0017268A">
      <w:pPr>
        <w:pStyle w:val="aa"/>
        <w:numPr>
          <w:ilvl w:val="0"/>
          <w:numId w:val="14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t>密码</w:t>
      </w:r>
      <w:r w:rsidRPr="00837054">
        <w:rPr>
          <w:rFonts w:ascii="Noto Serif" w:hAnsi="Noto Serif" w:cs="Noto Serif" w:hint="eastAsia"/>
        </w:rPr>
        <w:t>最少</w:t>
      </w:r>
      <w:r w:rsidRPr="00837054">
        <w:rPr>
          <w:rFonts w:ascii="Noto Serif" w:hAnsi="Noto Serif" w:cs="Noto Serif" w:hint="eastAsia"/>
        </w:rPr>
        <w:t xml:space="preserve"> 8 </w:t>
      </w:r>
      <w:r w:rsidRPr="00837054">
        <w:rPr>
          <w:rFonts w:ascii="Noto Serif" w:hAnsi="Noto Serif" w:cs="Noto Serif" w:hint="eastAsia"/>
        </w:rPr>
        <w:t>个字符</w:t>
      </w:r>
      <w:r w:rsidR="0017268A">
        <w:rPr>
          <w:rFonts w:ascii="Noto Serif" w:hAnsi="Noto Serif" w:cs="Noto Serif" w:hint="eastAsia"/>
        </w:rPr>
        <w:t>，</w:t>
      </w:r>
      <w:r>
        <w:rPr>
          <w:rFonts w:ascii="Noto Serif" w:hAnsi="Noto Serif" w:cs="Noto Serif" w:hint="eastAsia"/>
        </w:rPr>
        <w:t>包含</w:t>
      </w:r>
      <w:r w:rsidRPr="00837054">
        <w:rPr>
          <w:rFonts w:ascii="Noto Serif" w:hAnsi="Noto Serif" w:cs="Noto Serif" w:hint="eastAsia"/>
        </w:rPr>
        <w:t>大写</w:t>
      </w:r>
      <w:r>
        <w:rPr>
          <w:rFonts w:ascii="Noto Serif" w:hAnsi="Noto Serif" w:cs="Noto Serif" w:hint="eastAsia"/>
        </w:rPr>
        <w:t>字母</w:t>
      </w:r>
      <w:r w:rsidRPr="00837054">
        <w:rPr>
          <w:rFonts w:ascii="Noto Serif" w:hAnsi="Noto Serif" w:cs="Noto Serif" w:hint="eastAsia"/>
        </w:rPr>
        <w:t>、小写</w:t>
      </w:r>
      <w:r>
        <w:rPr>
          <w:rFonts w:ascii="Noto Serif" w:hAnsi="Noto Serif" w:cs="Noto Serif" w:hint="eastAsia"/>
        </w:rPr>
        <w:t>字母</w:t>
      </w:r>
      <w:r w:rsidRPr="00837054">
        <w:rPr>
          <w:rFonts w:ascii="Noto Serif" w:hAnsi="Noto Serif" w:cs="Noto Serif" w:hint="eastAsia"/>
        </w:rPr>
        <w:t>、数字</w:t>
      </w:r>
      <w:r>
        <w:rPr>
          <w:rFonts w:ascii="Noto Serif" w:hAnsi="Noto Serif" w:cs="Noto Serif" w:hint="eastAsia"/>
        </w:rPr>
        <w:t>或</w:t>
      </w:r>
      <w:r w:rsidRPr="00837054">
        <w:rPr>
          <w:rFonts w:ascii="Noto Serif" w:hAnsi="Noto Serif" w:cs="Noto Serif" w:hint="eastAsia"/>
        </w:rPr>
        <w:t>特殊字符</w:t>
      </w:r>
      <w:r>
        <w:rPr>
          <w:rFonts w:ascii="Noto Serif" w:hAnsi="Noto Serif" w:cs="Noto Serif" w:hint="eastAsia"/>
        </w:rPr>
        <w:t>至少三种</w:t>
      </w:r>
      <w:r w:rsidR="00035572">
        <w:rPr>
          <w:rFonts w:ascii="Noto Serif" w:hAnsi="Noto Serif" w:cs="Noto Serif" w:hint="eastAsia"/>
        </w:rPr>
        <w:t>；</w:t>
      </w:r>
    </w:p>
    <w:p w14:paraId="51CDFA2C" w14:textId="77777777" w:rsidR="00BF2AFD" w:rsidRPr="00837054" w:rsidRDefault="00BF2AFD" w:rsidP="0017268A">
      <w:pPr>
        <w:pStyle w:val="aa"/>
        <w:numPr>
          <w:ilvl w:val="0"/>
          <w:numId w:val="14"/>
        </w:numPr>
        <w:ind w:leftChars="0"/>
        <w:rPr>
          <w:rFonts w:ascii="Noto Serif" w:hAnsi="Noto Serif" w:cs="Noto Serif"/>
        </w:rPr>
      </w:pPr>
      <w:r w:rsidRPr="00837054">
        <w:rPr>
          <w:rFonts w:ascii="Noto Serif" w:hAnsi="Noto Serif" w:cs="Noto Serif" w:hint="eastAsia"/>
        </w:rPr>
        <w:t>密码不等于登录名。</w:t>
      </w:r>
    </w:p>
    <w:p w14:paraId="66034EC3" w14:textId="77777777" w:rsidR="002B5546" w:rsidRPr="00ED2A76" w:rsidRDefault="002B5546" w:rsidP="002B5546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7ECDD38" wp14:editId="04EF8B88">
            <wp:extent cx="4001770" cy="3978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7472" w14:textId="77777777" w:rsidR="00761963" w:rsidRPr="00ED2A76" w:rsidRDefault="002B5546" w:rsidP="00761963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下一步我们将现有账户加入对应的权限组，本文以</w:t>
      </w:r>
      <w:r w:rsidR="00AB70F0" w:rsidRPr="00ED2A76">
        <w:rPr>
          <w:rFonts w:ascii="Noto Serif" w:hAnsi="Noto Serif" w:cs="Noto Serif"/>
        </w:rPr>
        <w:t>加入</w:t>
      </w:r>
      <w:r w:rsidRPr="00ED2A76">
        <w:rPr>
          <w:rFonts w:ascii="Noto Serif" w:hAnsi="Noto Serif" w:cs="Noto Serif"/>
        </w:rPr>
        <w:t>“</w:t>
      </w:r>
      <w:r w:rsidR="00761963" w:rsidRPr="00ED2A76">
        <w:rPr>
          <w:rFonts w:ascii="Noto Serif" w:hAnsi="Noto Serif" w:cs="Noto Serif"/>
        </w:rPr>
        <w:t>Administrators</w:t>
      </w:r>
      <w:r w:rsidRPr="00ED2A76">
        <w:rPr>
          <w:rFonts w:ascii="Noto Serif" w:hAnsi="Noto Serif" w:cs="Noto Serif"/>
        </w:rPr>
        <w:t>”</w:t>
      </w:r>
      <w:r w:rsidR="00761963" w:rsidRPr="00ED2A76">
        <w:rPr>
          <w:rFonts w:ascii="Noto Serif" w:hAnsi="Noto Serif" w:cs="Noto Serif"/>
        </w:rPr>
        <w:t>为例。首先右键选中需要变更用户组的账户，点击</w:t>
      </w:r>
      <w:r w:rsidR="00761963" w:rsidRPr="00ED2A76">
        <w:rPr>
          <w:rFonts w:ascii="Noto Serif" w:hAnsi="Noto Serif" w:cs="Noto Serif"/>
        </w:rPr>
        <w:t>“</w:t>
      </w:r>
      <w:r w:rsidR="00761963" w:rsidRPr="00ED2A76">
        <w:rPr>
          <w:rFonts w:ascii="Noto Serif" w:hAnsi="Noto Serif" w:cs="Noto Serif"/>
        </w:rPr>
        <w:t>属性</w:t>
      </w:r>
      <w:r w:rsidR="00761963" w:rsidRPr="00ED2A76">
        <w:rPr>
          <w:rFonts w:ascii="Noto Serif" w:hAnsi="Noto Serif" w:cs="Noto Serif"/>
        </w:rPr>
        <w:t>”</w:t>
      </w:r>
      <w:r w:rsidR="00761963" w:rsidRPr="00ED2A76">
        <w:rPr>
          <w:rFonts w:ascii="Noto Serif" w:hAnsi="Noto Serif" w:cs="Noto Serif"/>
        </w:rPr>
        <w:t>。</w:t>
      </w:r>
    </w:p>
    <w:p w14:paraId="750CF893" w14:textId="77777777" w:rsidR="00761963" w:rsidRPr="00ED2A76" w:rsidRDefault="002B5546" w:rsidP="002B5546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74C8A03E" wp14:editId="4FB8616F">
            <wp:extent cx="5264785" cy="2584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92454" w14:textId="77777777" w:rsidR="00D17C37" w:rsidRPr="00ED2A76" w:rsidRDefault="00D17C37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2CE366FC" w14:textId="77777777" w:rsidR="00761963" w:rsidRPr="00ED2A76" w:rsidRDefault="00761963" w:rsidP="00761963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在新的窗口中，按照下图分别点击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隶属于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添加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，并输入需要加入的用户组名称，点击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检查名称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，检查无误后，点击</w:t>
      </w:r>
      <w:r w:rsidRPr="00ED2A76">
        <w:rPr>
          <w:rFonts w:ascii="Noto Serif" w:hAnsi="Noto Serif" w:cs="Noto Serif"/>
        </w:rPr>
        <w:t>“OK”</w:t>
      </w:r>
      <w:r w:rsidRPr="00ED2A76">
        <w:rPr>
          <w:rFonts w:ascii="Noto Serif" w:hAnsi="Noto Serif" w:cs="Noto Serif"/>
        </w:rPr>
        <w:t>。</w:t>
      </w:r>
    </w:p>
    <w:p w14:paraId="2AF29B6E" w14:textId="77777777" w:rsidR="002B5546" w:rsidRPr="00ED2A76" w:rsidRDefault="002B5546" w:rsidP="002B5546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F7EC35A" wp14:editId="6D194057">
            <wp:extent cx="5269230" cy="2339439"/>
            <wp:effectExtent l="0" t="0" r="762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93"/>
                    <a:stretch/>
                  </pic:blipFill>
                  <pic:spPr bwMode="auto">
                    <a:xfrm>
                      <a:off x="0" y="0"/>
                      <a:ext cx="5269230" cy="233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1822F" w14:textId="77777777" w:rsidR="002B5546" w:rsidRPr="00ED2A76" w:rsidRDefault="002B5546" w:rsidP="002B5546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7CC63221" wp14:editId="5A7E04D0">
            <wp:extent cx="4393870" cy="2243836"/>
            <wp:effectExtent l="0" t="0" r="698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64" cy="22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2A76">
        <w:rPr>
          <w:rFonts w:ascii="Noto Serif" w:hAnsi="Noto Serif" w:cs="Noto Serif"/>
          <w:noProof/>
        </w:rPr>
        <w:drawing>
          <wp:inline distT="0" distB="0" distL="0" distR="0" wp14:anchorId="2F8B7DE6" wp14:editId="1569AE55">
            <wp:extent cx="3135086" cy="3428105"/>
            <wp:effectExtent l="0" t="0" r="825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253" cy="345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19E5" w14:textId="77777777" w:rsidR="00761963" w:rsidRPr="00ED2A76" w:rsidRDefault="00761963" w:rsidP="00761963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如果我们需要创建用户组，可以点击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组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，然后在空白处选择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新建组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6AEA3158" w14:textId="77777777" w:rsidR="002B5546" w:rsidRPr="00ED2A76" w:rsidRDefault="00761963" w:rsidP="00761963">
      <w:pPr>
        <w:pStyle w:val="aa"/>
        <w:ind w:leftChars="0" w:left="72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1251BB30" wp14:editId="6486DEC7">
            <wp:extent cx="5273675" cy="4829810"/>
            <wp:effectExtent l="0" t="0" r="317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DDED" w14:textId="77777777" w:rsidR="00761963" w:rsidRPr="00ED2A76" w:rsidRDefault="00761963" w:rsidP="00761963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输入组名称并点击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添加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，将需要加入该组的用户加入，点击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核查</w:t>
      </w:r>
      <w:r w:rsidR="00816345" w:rsidRPr="00ED2A76">
        <w:rPr>
          <w:rFonts w:ascii="Noto Serif" w:hAnsi="Noto Serif" w:cs="Noto Serif"/>
        </w:rPr>
        <w:t>名称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及</w:t>
      </w:r>
      <w:r w:rsidRPr="00ED2A76">
        <w:rPr>
          <w:rFonts w:ascii="Noto Serif" w:hAnsi="Noto Serif" w:cs="Noto Serif"/>
        </w:rPr>
        <w:t>“OK”</w:t>
      </w:r>
      <w:r w:rsidRPr="00ED2A76">
        <w:rPr>
          <w:rFonts w:ascii="Noto Serif" w:hAnsi="Noto Serif" w:cs="Noto Serif"/>
        </w:rPr>
        <w:t>。</w:t>
      </w:r>
    </w:p>
    <w:p w14:paraId="3915A8BC" w14:textId="77777777" w:rsidR="00761963" w:rsidRPr="00ED2A76" w:rsidRDefault="00761963" w:rsidP="0076196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51D56EE" wp14:editId="719CABBE">
            <wp:extent cx="5273675" cy="240792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13C2" w14:textId="77777777" w:rsidR="00761963" w:rsidRPr="00ED2A76" w:rsidRDefault="00761963" w:rsidP="0076196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lastRenderedPageBreak/>
        <w:drawing>
          <wp:inline distT="0" distB="0" distL="0" distR="0" wp14:anchorId="22759C93" wp14:editId="15047352">
            <wp:extent cx="5273675" cy="219519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BCB0" w14:textId="77777777" w:rsidR="00761963" w:rsidRPr="00ED2A76" w:rsidRDefault="00761963" w:rsidP="00761963">
      <w:pPr>
        <w:ind w:left="360"/>
        <w:rPr>
          <w:rFonts w:ascii="Noto Serif" w:hAnsi="Noto Serif" w:cs="Noto Serif"/>
        </w:rPr>
      </w:pPr>
    </w:p>
    <w:p w14:paraId="04FC8328" w14:textId="77777777" w:rsidR="00761963" w:rsidRPr="00ED2A76" w:rsidRDefault="00761963" w:rsidP="00761963">
      <w:pPr>
        <w:pStyle w:val="aa"/>
        <w:numPr>
          <w:ilvl w:val="0"/>
          <w:numId w:val="2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完成以上操作后，点击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创建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即可完成组的创建。</w:t>
      </w:r>
    </w:p>
    <w:p w14:paraId="6640597D" w14:textId="77777777" w:rsidR="00761963" w:rsidRPr="00ED2A76" w:rsidRDefault="00761963" w:rsidP="0076196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6C8C1F1" wp14:editId="3EC51A62">
            <wp:extent cx="4200525" cy="3893185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06F2" w14:textId="77777777" w:rsidR="00D31CAB" w:rsidRPr="00ED2A76" w:rsidRDefault="00D31CAB">
      <w:pPr>
        <w:widowControl/>
        <w:jc w:val="left"/>
        <w:rPr>
          <w:rFonts w:ascii="Noto Serif" w:eastAsiaTheme="majorEastAsia" w:hAnsi="Noto Serif" w:cs="Noto Serif"/>
          <w:color w:val="365F91" w:themeColor="accent1" w:themeShade="BF"/>
          <w:sz w:val="32"/>
          <w:szCs w:val="32"/>
        </w:rPr>
      </w:pPr>
      <w:r w:rsidRPr="00ED2A76">
        <w:rPr>
          <w:rFonts w:ascii="Noto Serif" w:hAnsi="Noto Serif" w:cs="Noto Serif"/>
        </w:rPr>
        <w:br w:type="page"/>
      </w:r>
    </w:p>
    <w:p w14:paraId="5B355964" w14:textId="77777777" w:rsidR="00761963" w:rsidRPr="00ED2A76" w:rsidRDefault="009D536B" w:rsidP="00761963">
      <w:pPr>
        <w:pStyle w:val="1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本地</w:t>
      </w:r>
      <w:r w:rsidR="00761963" w:rsidRPr="00ED2A76">
        <w:rPr>
          <w:rFonts w:ascii="Noto Serif" w:hAnsi="Noto Serif" w:cs="Noto Serif"/>
        </w:rPr>
        <w:t>账号密码</w:t>
      </w:r>
      <w:r w:rsidR="004A196F" w:rsidRPr="00ED2A76">
        <w:rPr>
          <w:rFonts w:ascii="Noto Serif" w:hAnsi="Noto Serif" w:cs="Noto Serif"/>
        </w:rPr>
        <w:t>重置</w:t>
      </w:r>
    </w:p>
    <w:p w14:paraId="28B32540" w14:textId="77777777" w:rsidR="00F66D19" w:rsidRPr="00ED2A76" w:rsidRDefault="00F66D19" w:rsidP="00F66D19">
      <w:pPr>
        <w:pStyle w:val="aa"/>
        <w:numPr>
          <w:ilvl w:val="0"/>
          <w:numId w:val="3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右键选中桌面的电脑图标，点击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管理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7BA8CC82" w14:textId="77777777" w:rsidR="00F66D19" w:rsidRPr="00ED2A76" w:rsidRDefault="00F66D19" w:rsidP="00F66D19">
      <w:pPr>
        <w:jc w:val="center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A9207A8" wp14:editId="3F3C7AA5">
            <wp:extent cx="3331845" cy="32772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8347" w14:textId="77777777" w:rsidR="00D31CAB" w:rsidRPr="00ED2A76" w:rsidRDefault="00D31CAB" w:rsidP="00D31CAB">
      <w:pPr>
        <w:pStyle w:val="aa"/>
        <w:numPr>
          <w:ilvl w:val="0"/>
          <w:numId w:val="3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右键选中需要修改密码的用户，点击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设置密码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2F4AEB93" w14:textId="77777777" w:rsidR="00761963" w:rsidRPr="00ED2A76" w:rsidRDefault="00761963" w:rsidP="0076196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0E39D1C7" wp14:editId="5B317DDB">
            <wp:extent cx="5269230" cy="305562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2364" w14:textId="77777777" w:rsidR="00F66D19" w:rsidRPr="00ED2A76" w:rsidRDefault="00F66D19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6626ADFC" w14:textId="77777777" w:rsidR="00D31CAB" w:rsidRPr="00ED2A76" w:rsidRDefault="00F66D19" w:rsidP="00D31CAB">
      <w:pPr>
        <w:pStyle w:val="aa"/>
        <w:numPr>
          <w:ilvl w:val="0"/>
          <w:numId w:val="3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阅读警告信息</w:t>
      </w:r>
      <w:r w:rsidR="00B21B1C" w:rsidRPr="00ED2A76">
        <w:rPr>
          <w:rFonts w:ascii="Noto Serif" w:hAnsi="Noto Serif" w:cs="Noto Serif"/>
        </w:rPr>
        <w:t>，如果我们想要继续，请</w:t>
      </w:r>
      <w:r w:rsidR="00D31CAB" w:rsidRPr="00ED2A76">
        <w:rPr>
          <w:rFonts w:ascii="Noto Serif" w:hAnsi="Noto Serif" w:cs="Noto Serif"/>
        </w:rPr>
        <w:t>点击</w:t>
      </w:r>
      <w:r w:rsidR="00D31CAB" w:rsidRPr="00ED2A76">
        <w:rPr>
          <w:rFonts w:ascii="Noto Serif" w:hAnsi="Noto Serif" w:cs="Noto Serif"/>
        </w:rPr>
        <w:t>“</w:t>
      </w:r>
      <w:r w:rsidR="00D31CAB" w:rsidRPr="00ED2A76">
        <w:rPr>
          <w:rFonts w:ascii="Noto Serif" w:hAnsi="Noto Serif" w:cs="Noto Serif"/>
        </w:rPr>
        <w:t>继续</w:t>
      </w:r>
      <w:r w:rsidR="00D31CAB" w:rsidRPr="00ED2A76">
        <w:rPr>
          <w:rFonts w:ascii="Noto Serif" w:hAnsi="Noto Serif" w:cs="Noto Serif"/>
        </w:rPr>
        <w:t>”</w:t>
      </w:r>
      <w:r w:rsidR="00D31CAB" w:rsidRPr="00ED2A76">
        <w:rPr>
          <w:rFonts w:ascii="Noto Serif" w:hAnsi="Noto Serif" w:cs="Noto Serif"/>
        </w:rPr>
        <w:t>。</w:t>
      </w:r>
    </w:p>
    <w:p w14:paraId="74ED83A5" w14:textId="77777777" w:rsidR="00D17C37" w:rsidRPr="00ED2A76" w:rsidRDefault="00FA41D1" w:rsidP="0083232C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14B62E1A" wp14:editId="2C13525F">
            <wp:extent cx="4893310" cy="27432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4EBF" w14:textId="77777777" w:rsidR="00D31CAB" w:rsidRPr="00ED2A76" w:rsidRDefault="00D31CAB" w:rsidP="00D31CAB">
      <w:pPr>
        <w:pStyle w:val="aa"/>
        <w:numPr>
          <w:ilvl w:val="0"/>
          <w:numId w:val="3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输入密码后，点击</w:t>
      </w:r>
      <w:r w:rsidRPr="00ED2A76">
        <w:rPr>
          <w:rFonts w:ascii="Noto Serif" w:hAnsi="Noto Serif" w:cs="Noto Serif"/>
        </w:rPr>
        <w:t>“OK”</w:t>
      </w:r>
      <w:r w:rsidRPr="00ED2A76">
        <w:rPr>
          <w:rFonts w:ascii="Noto Serif" w:hAnsi="Noto Serif" w:cs="Noto Serif"/>
        </w:rPr>
        <w:t>。即可完成密码的修改。</w:t>
      </w:r>
    </w:p>
    <w:p w14:paraId="7639CE53" w14:textId="77777777" w:rsidR="00FA41D1" w:rsidRPr="00ED2A76" w:rsidRDefault="00FA41D1" w:rsidP="0076196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7C4BBF74" wp14:editId="00FCC725">
            <wp:extent cx="3616960" cy="2332489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62" cy="234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374C" w14:textId="77777777" w:rsidR="00FA41D1" w:rsidRPr="00ED2A76" w:rsidRDefault="00FA41D1" w:rsidP="0076196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7C708F9C" wp14:editId="05424438">
            <wp:extent cx="3616960" cy="23812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1CDF" w14:textId="77777777" w:rsidR="00FA41D1" w:rsidRPr="00ED2A76" w:rsidRDefault="00FA41D1" w:rsidP="00FA41D1">
      <w:pPr>
        <w:pStyle w:val="1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禁止自动运行（</w:t>
      </w:r>
      <w:r w:rsidRPr="00ED2A76">
        <w:rPr>
          <w:rFonts w:ascii="Noto Serif" w:hAnsi="Noto Serif" w:cs="Noto Serif"/>
        </w:rPr>
        <w:t>USB\CD..)</w:t>
      </w:r>
    </w:p>
    <w:p w14:paraId="2C73950B" w14:textId="77777777" w:rsidR="007F24A3" w:rsidRPr="00ED2A76" w:rsidRDefault="006A674F" w:rsidP="006A674F">
      <w:pPr>
        <w:pStyle w:val="aa"/>
        <w:numPr>
          <w:ilvl w:val="0"/>
          <w:numId w:val="5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打开应用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  <w:b/>
        </w:rPr>
        <w:t>运行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。通过键盘上同时按压</w:t>
      </w:r>
      <w:r w:rsidRPr="00ED2A76">
        <w:rPr>
          <w:rFonts w:ascii="Noto Serif" w:hAnsi="Noto Serif" w:cs="Noto Serif"/>
        </w:rPr>
        <w:t>“Windows”</w:t>
      </w:r>
      <w:r w:rsidRPr="00ED2A76">
        <w:rPr>
          <w:rFonts w:ascii="Noto Serif" w:hAnsi="Noto Serif" w:cs="Noto Serif"/>
        </w:rPr>
        <w:t>键和</w:t>
      </w:r>
      <w:r w:rsidRPr="00ED2A76">
        <w:rPr>
          <w:rFonts w:ascii="Noto Serif" w:hAnsi="Noto Serif" w:cs="Noto Serif"/>
        </w:rPr>
        <w:t>“R”</w:t>
      </w:r>
      <w:r w:rsidRPr="00ED2A76">
        <w:rPr>
          <w:rFonts w:ascii="Noto Serif" w:hAnsi="Noto Serif" w:cs="Noto Serif"/>
        </w:rPr>
        <w:t>键；或在搜索框输入</w:t>
      </w:r>
      <w:r w:rsidRPr="00ED2A76">
        <w:rPr>
          <w:rFonts w:ascii="Noto Serif" w:hAnsi="Noto Serif" w:cs="Noto Serif"/>
        </w:rPr>
        <w:t>“run”</w:t>
      </w:r>
      <w:r w:rsidRPr="00ED2A76">
        <w:rPr>
          <w:rFonts w:ascii="Noto Serif" w:hAnsi="Noto Serif" w:cs="Noto Serif"/>
        </w:rPr>
        <w:t>即可启动。</w:t>
      </w:r>
    </w:p>
    <w:p w14:paraId="69298E67" w14:textId="77777777" w:rsidR="007F24A3" w:rsidRPr="00ED2A76" w:rsidRDefault="007F24A3" w:rsidP="007F24A3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5A3FD09D" wp14:editId="5D3300AF">
            <wp:extent cx="5270500" cy="440690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E33A" w14:textId="77777777" w:rsidR="007F24A3" w:rsidRPr="00ED2A76" w:rsidRDefault="007F24A3" w:rsidP="007F24A3">
      <w:pPr>
        <w:pStyle w:val="aa"/>
        <w:numPr>
          <w:ilvl w:val="0"/>
          <w:numId w:val="5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输入</w:t>
      </w:r>
      <w:r w:rsidRPr="00ED2A76">
        <w:rPr>
          <w:rFonts w:ascii="Noto Serif" w:hAnsi="Noto Serif" w:cs="Noto Serif"/>
        </w:rPr>
        <w:t>“</w:t>
      </w:r>
      <w:proofErr w:type="spellStart"/>
      <w:r w:rsidRPr="00ED2A76">
        <w:rPr>
          <w:rFonts w:ascii="Noto Serif" w:hAnsi="Noto Serif" w:cs="Noto Serif"/>
        </w:rPr>
        <w:t>gpedit.msc</w:t>
      </w:r>
      <w:proofErr w:type="spellEnd"/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594211CB" w14:textId="77777777" w:rsidR="007F24A3" w:rsidRPr="00ED2A76" w:rsidRDefault="007F24A3" w:rsidP="007F24A3">
      <w:pPr>
        <w:widowControl/>
        <w:ind w:left="360"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08AE17C3" wp14:editId="19D253AE">
            <wp:extent cx="4646930" cy="3077845"/>
            <wp:effectExtent l="0" t="0" r="127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7DF9" w14:textId="77777777" w:rsidR="007F24A3" w:rsidRPr="00ED2A76" w:rsidRDefault="007F24A3" w:rsidP="007F24A3">
      <w:pPr>
        <w:pStyle w:val="aa"/>
        <w:widowControl/>
        <w:numPr>
          <w:ilvl w:val="0"/>
          <w:numId w:val="5"/>
        </w:numPr>
        <w:ind w:leftChars="0"/>
        <w:jc w:val="left"/>
        <w:rPr>
          <w:rFonts w:ascii="Noto Serif" w:hAnsi="Noto Serif" w:cs="Noto Serif"/>
        </w:rPr>
      </w:pPr>
      <w:bookmarkStart w:id="0" w:name="_Hlk167107688"/>
      <w:r w:rsidRPr="00ED2A76">
        <w:rPr>
          <w:rFonts w:ascii="Noto Serif" w:hAnsi="Noto Serif" w:cs="Noto Serif"/>
        </w:rPr>
        <w:lastRenderedPageBreak/>
        <w:t>分别点开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计算机配置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管理模板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“Windows</w:t>
      </w:r>
      <w:r w:rsidRPr="00ED2A76">
        <w:rPr>
          <w:rFonts w:ascii="Noto Serif" w:hAnsi="Noto Serif" w:cs="Noto Serif"/>
        </w:rPr>
        <w:t>组件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自动播放策略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设置自动运行默认行为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。在新窗口中，选择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已启用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，并将把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默认自动运行行为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选为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不执行任何自动运行命令</w:t>
      </w:r>
      <w:r w:rsidRPr="00ED2A76">
        <w:rPr>
          <w:rFonts w:ascii="Noto Serif" w:hAnsi="Noto Serif" w:cs="Noto Serif"/>
        </w:rPr>
        <w:t>”</w:t>
      </w:r>
      <w:bookmarkEnd w:id="0"/>
      <w:r w:rsidRPr="00ED2A76">
        <w:rPr>
          <w:rFonts w:ascii="Noto Serif" w:hAnsi="Noto Serif" w:cs="Noto Serif"/>
        </w:rPr>
        <w:t>。</w:t>
      </w:r>
    </w:p>
    <w:p w14:paraId="723AA281" w14:textId="77777777" w:rsidR="00FA41D1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34E10AC3" wp14:editId="3866986F">
            <wp:extent cx="5264785" cy="27387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2207" w14:textId="77777777" w:rsidR="00E7617C" w:rsidRPr="00C260E9" w:rsidRDefault="00E7617C" w:rsidP="00E7617C">
      <w:pPr>
        <w:pStyle w:val="aa"/>
        <w:widowControl/>
        <w:numPr>
          <w:ilvl w:val="0"/>
          <w:numId w:val="5"/>
        </w:numPr>
        <w:ind w:leftChars="0"/>
        <w:jc w:val="left"/>
        <w:rPr>
          <w:rFonts w:ascii="Noto Serif" w:hAnsi="Noto Serif" w:cs="Noto Serif"/>
        </w:rPr>
      </w:pPr>
      <w:r w:rsidRPr="00E7617C">
        <w:rPr>
          <w:rFonts w:ascii="Noto Serif" w:hAnsi="Noto Serif" w:cs="Noto Serif" w:hint="eastAsia"/>
        </w:rPr>
        <w:t>分别点开“计算机配置”</w:t>
      </w:r>
      <w:r w:rsidRPr="00E7617C">
        <w:rPr>
          <w:rFonts w:ascii="Noto Serif" w:hAnsi="Noto Serif" w:cs="Noto Serif" w:hint="eastAsia"/>
        </w:rPr>
        <w:t>-</w:t>
      </w:r>
      <w:proofErr w:type="gramStart"/>
      <w:r w:rsidRPr="00E7617C">
        <w:rPr>
          <w:rFonts w:ascii="Noto Serif" w:hAnsi="Noto Serif" w:cs="Noto Serif" w:hint="eastAsia"/>
        </w:rPr>
        <w:t>》</w:t>
      </w:r>
      <w:proofErr w:type="gramEnd"/>
      <w:r w:rsidRPr="00E7617C">
        <w:rPr>
          <w:rFonts w:ascii="Noto Serif" w:hAnsi="Noto Serif" w:cs="Noto Serif" w:hint="eastAsia"/>
        </w:rPr>
        <w:t>“管理模板”</w:t>
      </w:r>
      <w:r w:rsidRPr="00E7617C">
        <w:rPr>
          <w:rFonts w:ascii="Noto Serif" w:hAnsi="Noto Serif" w:cs="Noto Serif" w:hint="eastAsia"/>
        </w:rPr>
        <w:t>-</w:t>
      </w:r>
      <w:proofErr w:type="gramStart"/>
      <w:r w:rsidRPr="00E7617C">
        <w:rPr>
          <w:rFonts w:ascii="Noto Serif" w:hAnsi="Noto Serif" w:cs="Noto Serif" w:hint="eastAsia"/>
        </w:rPr>
        <w:t>》</w:t>
      </w:r>
      <w:proofErr w:type="gramEnd"/>
      <w:r w:rsidRPr="00E7617C">
        <w:rPr>
          <w:rFonts w:ascii="Noto Serif" w:hAnsi="Noto Serif" w:cs="Noto Serif" w:hint="eastAsia"/>
        </w:rPr>
        <w:t>“</w:t>
      </w:r>
      <w:r w:rsidRPr="00E7617C">
        <w:rPr>
          <w:rFonts w:ascii="Noto Serif" w:hAnsi="Noto Serif" w:cs="Noto Serif" w:hint="eastAsia"/>
        </w:rPr>
        <w:t>Windows</w:t>
      </w:r>
      <w:r w:rsidRPr="00E7617C">
        <w:rPr>
          <w:rFonts w:ascii="Noto Serif" w:hAnsi="Noto Serif" w:cs="Noto Serif" w:hint="eastAsia"/>
        </w:rPr>
        <w:t>组件”</w:t>
      </w:r>
      <w:r w:rsidRPr="00E7617C">
        <w:rPr>
          <w:rFonts w:ascii="Noto Serif" w:hAnsi="Noto Serif" w:cs="Noto Serif" w:hint="eastAsia"/>
        </w:rPr>
        <w:t>-</w:t>
      </w:r>
      <w:proofErr w:type="gramStart"/>
      <w:r w:rsidRPr="00E7617C">
        <w:rPr>
          <w:rFonts w:ascii="Noto Serif" w:hAnsi="Noto Serif" w:cs="Noto Serif" w:hint="eastAsia"/>
        </w:rPr>
        <w:t>》</w:t>
      </w:r>
      <w:proofErr w:type="gramEnd"/>
      <w:r w:rsidRPr="00E7617C">
        <w:rPr>
          <w:rFonts w:ascii="Noto Serif" w:hAnsi="Noto Serif" w:cs="Noto Serif" w:hint="eastAsia"/>
        </w:rPr>
        <w:t>“自动播放策略”</w:t>
      </w:r>
      <w:r w:rsidRPr="00E7617C">
        <w:rPr>
          <w:rFonts w:ascii="Noto Serif" w:hAnsi="Noto Serif" w:cs="Noto Serif" w:hint="eastAsia"/>
        </w:rPr>
        <w:t>-</w:t>
      </w:r>
      <w:proofErr w:type="gramStart"/>
      <w:r w:rsidRPr="00E7617C">
        <w:rPr>
          <w:rFonts w:ascii="Noto Serif" w:hAnsi="Noto Serif" w:cs="Noto Serif" w:hint="eastAsia"/>
        </w:rPr>
        <w:t>》</w:t>
      </w:r>
      <w:proofErr w:type="gramEnd"/>
      <w:r w:rsidRPr="00E7617C">
        <w:rPr>
          <w:rFonts w:ascii="Noto Serif" w:hAnsi="Noto Serif" w:cs="Noto Serif" w:hint="eastAsia"/>
        </w:rPr>
        <w:t>“</w:t>
      </w:r>
      <w:r>
        <w:rPr>
          <w:rFonts w:ascii="Noto Serif" w:hAnsi="Noto Serif" w:cs="Noto Serif" w:hint="eastAsia"/>
        </w:rPr>
        <w:t>关闭自动播放</w:t>
      </w:r>
      <w:r w:rsidRPr="00E7617C">
        <w:rPr>
          <w:rFonts w:ascii="Noto Serif" w:hAnsi="Noto Serif" w:cs="Noto Serif" w:hint="eastAsia"/>
        </w:rPr>
        <w:t>”。在新窗口中，选择“已启用”，并将把“</w:t>
      </w:r>
      <w:r w:rsidR="00E10915">
        <w:rPr>
          <w:rFonts w:ascii="Noto Serif" w:hAnsi="Noto Serif" w:cs="Noto Serif" w:hint="eastAsia"/>
        </w:rPr>
        <w:t>关闭自动播放</w:t>
      </w:r>
      <w:r w:rsidRPr="00E7617C">
        <w:rPr>
          <w:rFonts w:ascii="Noto Serif" w:hAnsi="Noto Serif" w:cs="Noto Serif" w:hint="eastAsia"/>
        </w:rPr>
        <w:t>”选为“</w:t>
      </w:r>
      <w:r w:rsidR="00E10915">
        <w:rPr>
          <w:rFonts w:ascii="Noto Serif" w:hAnsi="Noto Serif" w:cs="Noto Serif" w:hint="eastAsia"/>
        </w:rPr>
        <w:t>全部驱动器</w:t>
      </w:r>
      <w:r w:rsidRPr="00E7617C">
        <w:rPr>
          <w:rFonts w:ascii="Noto Serif" w:hAnsi="Noto Serif" w:cs="Noto Serif" w:hint="eastAsia"/>
        </w:rPr>
        <w:t>”</w:t>
      </w:r>
      <w:r w:rsidRPr="00452C44">
        <w:rPr>
          <w:rFonts w:ascii="Noto Serif" w:hAnsi="Noto Serif" w:cs="Noto Serif"/>
        </w:rPr>
        <w:t>.</w:t>
      </w:r>
    </w:p>
    <w:p w14:paraId="181B476E" w14:textId="77777777" w:rsidR="008A35DE" w:rsidRPr="00FE1509" w:rsidRDefault="00E7617C" w:rsidP="00E7617C">
      <w:pPr>
        <w:rPr>
          <w:rFonts w:ascii="Noto Serif" w:hAnsi="Noto Serif" w:cs="Noto Serif"/>
        </w:rPr>
      </w:pPr>
      <w:r>
        <w:rPr>
          <w:noProof/>
        </w:rPr>
        <w:drawing>
          <wp:inline distT="0" distB="0" distL="0" distR="0" wp14:anchorId="52F299A3" wp14:editId="3FFCEEB6">
            <wp:extent cx="5270500" cy="2506980"/>
            <wp:effectExtent l="0" t="0" r="635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F51D" w14:textId="77777777" w:rsidR="0018538F" w:rsidRPr="00ED2A76" w:rsidRDefault="0018538F">
      <w:pPr>
        <w:widowControl/>
        <w:jc w:val="left"/>
        <w:rPr>
          <w:rFonts w:ascii="Noto Serif" w:eastAsiaTheme="majorEastAsia" w:hAnsi="Noto Serif" w:cs="Noto Serif"/>
          <w:color w:val="365F91" w:themeColor="accent1" w:themeShade="BF"/>
          <w:sz w:val="32"/>
          <w:szCs w:val="32"/>
        </w:rPr>
      </w:pPr>
      <w:r w:rsidRPr="00ED2A76">
        <w:rPr>
          <w:rFonts w:ascii="Noto Serif" w:hAnsi="Noto Serif" w:cs="Noto Serif"/>
        </w:rPr>
        <w:br w:type="page"/>
      </w:r>
    </w:p>
    <w:p w14:paraId="52BB558A" w14:textId="77777777" w:rsidR="00FA41D1" w:rsidRPr="00ED2A76" w:rsidRDefault="00FA41D1" w:rsidP="00FA41D1">
      <w:pPr>
        <w:pStyle w:val="1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禁止无线网络</w:t>
      </w:r>
    </w:p>
    <w:p w14:paraId="77CD8092" w14:textId="77777777" w:rsidR="0018538F" w:rsidRPr="00ED2A76" w:rsidRDefault="00F12594" w:rsidP="00F12594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打开应用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  <w:b/>
        </w:rPr>
        <w:t>运行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。通过键盘上同时按压</w:t>
      </w:r>
      <w:r w:rsidRPr="00ED2A76">
        <w:rPr>
          <w:rFonts w:ascii="Noto Serif" w:hAnsi="Noto Serif" w:cs="Noto Serif"/>
        </w:rPr>
        <w:t>“Windows”</w:t>
      </w:r>
      <w:r w:rsidRPr="00ED2A76">
        <w:rPr>
          <w:rFonts w:ascii="Noto Serif" w:hAnsi="Noto Serif" w:cs="Noto Serif"/>
        </w:rPr>
        <w:t>键和</w:t>
      </w:r>
      <w:r w:rsidRPr="00ED2A76">
        <w:rPr>
          <w:rFonts w:ascii="Noto Serif" w:hAnsi="Noto Serif" w:cs="Noto Serif"/>
        </w:rPr>
        <w:t>“R”</w:t>
      </w:r>
      <w:r w:rsidRPr="00ED2A76">
        <w:rPr>
          <w:rFonts w:ascii="Noto Serif" w:hAnsi="Noto Serif" w:cs="Noto Serif"/>
        </w:rPr>
        <w:t>键；或在搜索框输入</w:t>
      </w:r>
      <w:r w:rsidRPr="00ED2A76">
        <w:rPr>
          <w:rFonts w:ascii="Noto Serif" w:hAnsi="Noto Serif" w:cs="Noto Serif"/>
        </w:rPr>
        <w:t>“run”</w:t>
      </w:r>
      <w:r w:rsidRPr="00ED2A76">
        <w:rPr>
          <w:rFonts w:ascii="Noto Serif" w:hAnsi="Noto Serif" w:cs="Noto Serif"/>
        </w:rPr>
        <w:t>即可启动。</w:t>
      </w:r>
    </w:p>
    <w:p w14:paraId="21CA6165" w14:textId="77777777" w:rsidR="0018538F" w:rsidRPr="00ED2A76" w:rsidRDefault="0018538F" w:rsidP="0018538F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55E968E" wp14:editId="78C2A8A3">
            <wp:extent cx="5270500" cy="44069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1902" w14:textId="77777777" w:rsidR="0018538F" w:rsidRPr="00ED2A76" w:rsidRDefault="0018538F" w:rsidP="0018538F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输入命令</w:t>
      </w:r>
      <w:r w:rsidRPr="00ED2A76">
        <w:rPr>
          <w:rFonts w:ascii="Noto Serif" w:hAnsi="Noto Serif" w:cs="Noto Serif"/>
        </w:rPr>
        <w:t>“</w:t>
      </w:r>
      <w:proofErr w:type="spellStart"/>
      <w:r w:rsidRPr="00ED2A76">
        <w:rPr>
          <w:rFonts w:ascii="Noto Serif" w:hAnsi="Noto Serif" w:cs="Noto Serif"/>
        </w:rPr>
        <w:t>services.msc</w:t>
      </w:r>
      <w:proofErr w:type="spellEnd"/>
      <w:r w:rsidRPr="00ED2A76">
        <w:rPr>
          <w:rFonts w:ascii="Noto Serif" w:hAnsi="Noto Serif" w:cs="Noto Serif"/>
        </w:rPr>
        <w:t>”</w:t>
      </w:r>
      <w:r w:rsidR="008C0315" w:rsidRPr="00ED2A76">
        <w:rPr>
          <w:rFonts w:ascii="Noto Serif" w:hAnsi="Noto Serif" w:cs="Noto Serif"/>
        </w:rPr>
        <w:t>。</w:t>
      </w:r>
    </w:p>
    <w:p w14:paraId="67576034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5ECC7A5C" wp14:editId="657F1315">
            <wp:extent cx="4331970" cy="27520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9C1C" w14:textId="77777777" w:rsidR="00D17C37" w:rsidRPr="00ED2A76" w:rsidRDefault="00D17C37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4AFBA341" w14:textId="77777777" w:rsidR="005913EC" w:rsidRPr="00ED2A76" w:rsidRDefault="005913EC" w:rsidP="005913EC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选中服务</w:t>
      </w:r>
      <w:r w:rsidRPr="00ED2A76">
        <w:rPr>
          <w:rFonts w:ascii="Noto Serif" w:hAnsi="Noto Serif" w:cs="Noto Serif"/>
        </w:rPr>
        <w:t xml:space="preserve">“WLAN </w:t>
      </w:r>
      <w:proofErr w:type="spellStart"/>
      <w:r w:rsidRPr="00ED2A76">
        <w:rPr>
          <w:rFonts w:ascii="Noto Serif" w:hAnsi="Noto Serif" w:cs="Noto Serif"/>
        </w:rPr>
        <w:t>AutoConfig</w:t>
      </w:r>
      <w:proofErr w:type="spellEnd"/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，右键点击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停止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32B2E096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570BE98A" wp14:editId="7F0B35F6">
            <wp:extent cx="5269230" cy="4648835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AA85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C220E9B" wp14:editId="71975468">
            <wp:extent cx="4314190" cy="1828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0637E" w14:textId="77777777" w:rsidR="00D17C37" w:rsidRPr="00ED2A76" w:rsidRDefault="00D17C37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3CB5B4F0" w14:textId="77777777" w:rsidR="005913EC" w:rsidRPr="00ED2A76" w:rsidRDefault="005913EC" w:rsidP="005913EC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选中服务</w:t>
      </w:r>
      <w:r w:rsidRPr="00ED2A76">
        <w:rPr>
          <w:rFonts w:ascii="Noto Serif" w:hAnsi="Noto Serif" w:cs="Noto Serif"/>
        </w:rPr>
        <w:t xml:space="preserve">“WLAN </w:t>
      </w:r>
      <w:proofErr w:type="spellStart"/>
      <w:r w:rsidRPr="00ED2A76">
        <w:rPr>
          <w:rFonts w:ascii="Noto Serif" w:hAnsi="Noto Serif" w:cs="Noto Serif"/>
        </w:rPr>
        <w:t>AutoConfig</w:t>
      </w:r>
      <w:proofErr w:type="spellEnd"/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，右键点击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21EB1EB3" w14:textId="77777777" w:rsidR="005913EC" w:rsidRPr="00ED2A76" w:rsidRDefault="005913EC" w:rsidP="00FA41D1">
      <w:pPr>
        <w:rPr>
          <w:rFonts w:ascii="Noto Serif" w:hAnsi="Noto Serif" w:cs="Noto Serif"/>
        </w:rPr>
      </w:pPr>
    </w:p>
    <w:p w14:paraId="540585C1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558DFC9C" wp14:editId="4320DCFD">
            <wp:extent cx="4265930" cy="3728518"/>
            <wp:effectExtent l="0" t="0" r="127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"/>
                    <a:stretch/>
                  </pic:blipFill>
                  <pic:spPr bwMode="auto">
                    <a:xfrm>
                      <a:off x="0" y="0"/>
                      <a:ext cx="4271293" cy="37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916F3" w14:textId="77777777" w:rsidR="005913EC" w:rsidRPr="00ED2A76" w:rsidRDefault="00B14391" w:rsidP="005913EC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启动类型选择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禁用</w:t>
      </w:r>
      <w:r w:rsidRPr="00ED2A76">
        <w:rPr>
          <w:rFonts w:ascii="Noto Serif" w:hAnsi="Noto Serif" w:cs="Noto Serif"/>
        </w:rPr>
        <w:t>”</w:t>
      </w:r>
      <w:r w:rsidR="005913EC" w:rsidRPr="00ED2A76">
        <w:rPr>
          <w:rFonts w:ascii="Noto Serif" w:hAnsi="Noto Serif" w:cs="Noto Serif"/>
        </w:rPr>
        <w:t>。</w:t>
      </w:r>
    </w:p>
    <w:p w14:paraId="7322604F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5ECABA76" wp14:editId="226037EE">
            <wp:extent cx="3505902" cy="418011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57" cy="418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B69B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lastRenderedPageBreak/>
        <w:drawing>
          <wp:inline distT="0" distB="0" distL="0" distR="0" wp14:anchorId="604E70FD" wp14:editId="3C517759">
            <wp:extent cx="5264548" cy="3788228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9" b="6106"/>
                    <a:stretch/>
                  </pic:blipFill>
                  <pic:spPr bwMode="auto">
                    <a:xfrm>
                      <a:off x="0" y="0"/>
                      <a:ext cx="5264785" cy="378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B0E30" w14:textId="77777777" w:rsidR="00B14391" w:rsidRPr="00ED2A76" w:rsidRDefault="00B14391" w:rsidP="00B14391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对另一项</w:t>
      </w:r>
      <w:r w:rsidRPr="00ED2A76">
        <w:rPr>
          <w:rFonts w:ascii="Noto Serif" w:hAnsi="Noto Serif" w:cs="Noto Serif"/>
        </w:rPr>
        <w:t xml:space="preserve">“WIFI Direct </w:t>
      </w:r>
      <w:r w:rsidRPr="00ED2A76">
        <w:rPr>
          <w:rFonts w:ascii="Noto Serif" w:hAnsi="Noto Serif" w:cs="Noto Serif"/>
        </w:rPr>
        <w:t>服务连接管理器服务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进行关闭及禁用操作。</w:t>
      </w:r>
    </w:p>
    <w:p w14:paraId="4DEBEB8D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1C5C5837" wp14:editId="1DB10961">
            <wp:extent cx="3740727" cy="4365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350" cy="438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6F30" w14:textId="77777777" w:rsidR="00B14391" w:rsidRPr="00ED2A76" w:rsidRDefault="00B14391" w:rsidP="00B14391">
      <w:pPr>
        <w:pStyle w:val="aa"/>
        <w:numPr>
          <w:ilvl w:val="0"/>
          <w:numId w:val="6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完成操作后，详情见下图。</w:t>
      </w:r>
    </w:p>
    <w:p w14:paraId="348E8504" w14:textId="77777777" w:rsidR="00FA41D1" w:rsidRPr="00ED2A76" w:rsidRDefault="00FA41D1" w:rsidP="00FA41D1">
      <w:pPr>
        <w:rPr>
          <w:rFonts w:ascii="Noto Serif" w:hAnsi="Noto Serif" w:cs="Noto Serif"/>
        </w:rPr>
      </w:pPr>
    </w:p>
    <w:p w14:paraId="5A91B89A" w14:textId="77777777" w:rsidR="00FA41D1" w:rsidRPr="00ED2A76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BC18816" wp14:editId="3A8E7029">
            <wp:extent cx="5269230" cy="5386705"/>
            <wp:effectExtent l="0" t="0" r="762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D718" w14:textId="77777777" w:rsidR="00452AE1" w:rsidRPr="00ED2A76" w:rsidRDefault="00452AE1">
      <w:pPr>
        <w:widowControl/>
        <w:jc w:val="left"/>
        <w:rPr>
          <w:rFonts w:ascii="Noto Serif" w:eastAsiaTheme="majorEastAsia" w:hAnsi="Noto Serif" w:cs="Noto Serif"/>
          <w:color w:val="365F91" w:themeColor="accent1" w:themeShade="BF"/>
          <w:sz w:val="32"/>
          <w:szCs w:val="32"/>
        </w:rPr>
      </w:pPr>
      <w:r w:rsidRPr="00ED2A76">
        <w:rPr>
          <w:rFonts w:ascii="Noto Serif" w:hAnsi="Noto Serif" w:cs="Noto Serif"/>
        </w:rPr>
        <w:br w:type="page"/>
      </w:r>
    </w:p>
    <w:p w14:paraId="483F83D1" w14:textId="77777777" w:rsidR="00FA41D1" w:rsidRPr="00ED2A76" w:rsidRDefault="00FA41D1" w:rsidP="00FA41D1">
      <w:pPr>
        <w:pStyle w:val="1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启用系统事件日志</w:t>
      </w:r>
    </w:p>
    <w:p w14:paraId="47B0C96F" w14:textId="77777777" w:rsidR="00B14391" w:rsidRPr="00ED2A76" w:rsidRDefault="00B14391" w:rsidP="00B14391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打开应用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  <w:b/>
        </w:rPr>
        <w:t>运行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。通过键盘上同时</w:t>
      </w:r>
      <w:r w:rsidR="00865D2B" w:rsidRPr="00ED2A76">
        <w:rPr>
          <w:rFonts w:ascii="Noto Serif" w:hAnsi="Noto Serif" w:cs="Noto Serif"/>
        </w:rPr>
        <w:t>按压</w:t>
      </w:r>
      <w:r w:rsidRPr="00ED2A76">
        <w:rPr>
          <w:rFonts w:ascii="Noto Serif" w:hAnsi="Noto Serif" w:cs="Noto Serif"/>
        </w:rPr>
        <w:t>“</w:t>
      </w:r>
      <w:r w:rsidR="00865D2B" w:rsidRPr="00ED2A76">
        <w:rPr>
          <w:rFonts w:ascii="Noto Serif" w:hAnsi="Noto Serif" w:cs="Noto Serif"/>
        </w:rPr>
        <w:t>Windows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键和</w:t>
      </w:r>
      <w:r w:rsidRPr="00ED2A76">
        <w:rPr>
          <w:rFonts w:ascii="Noto Serif" w:hAnsi="Noto Serif" w:cs="Noto Serif"/>
        </w:rPr>
        <w:t>“R”</w:t>
      </w:r>
      <w:r w:rsidRPr="00ED2A76">
        <w:rPr>
          <w:rFonts w:ascii="Noto Serif" w:hAnsi="Noto Serif" w:cs="Noto Serif"/>
        </w:rPr>
        <w:t>键；或在搜索框输入</w:t>
      </w:r>
      <w:r w:rsidRPr="00ED2A76">
        <w:rPr>
          <w:rFonts w:ascii="Noto Serif" w:hAnsi="Noto Serif" w:cs="Noto Serif"/>
        </w:rPr>
        <w:t>“run”</w:t>
      </w:r>
      <w:r w:rsidRPr="00ED2A76">
        <w:rPr>
          <w:rFonts w:ascii="Noto Serif" w:hAnsi="Noto Serif" w:cs="Noto Serif"/>
        </w:rPr>
        <w:t>即可启动。</w:t>
      </w:r>
    </w:p>
    <w:p w14:paraId="642C7F5D" w14:textId="77777777" w:rsidR="00B14391" w:rsidRPr="00ED2A76" w:rsidRDefault="00B14391" w:rsidP="00B14391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0571A945" wp14:editId="74775D68">
            <wp:extent cx="5270500" cy="440690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FD09" w14:textId="77777777" w:rsidR="002251FC" w:rsidRPr="00ED2A76" w:rsidRDefault="002251FC" w:rsidP="002251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输入</w:t>
      </w:r>
      <w:r w:rsidRPr="00ED2A76">
        <w:rPr>
          <w:rFonts w:ascii="Noto Serif" w:hAnsi="Noto Serif" w:cs="Noto Serif"/>
          <w:b/>
        </w:rPr>
        <w:t xml:space="preserve"> </w:t>
      </w:r>
      <w:proofErr w:type="spellStart"/>
      <w:r w:rsidRPr="00ED2A76">
        <w:rPr>
          <w:rFonts w:ascii="Noto Serif" w:hAnsi="Noto Serif" w:cs="Noto Serif"/>
          <w:b/>
        </w:rPr>
        <w:t>secpol.msc</w:t>
      </w:r>
      <w:proofErr w:type="spellEnd"/>
      <w:r w:rsidRPr="00ED2A76">
        <w:rPr>
          <w:rFonts w:ascii="Noto Serif" w:hAnsi="Noto Serif" w:cs="Noto Serif"/>
          <w:b/>
        </w:rPr>
        <w:t>。</w:t>
      </w:r>
    </w:p>
    <w:p w14:paraId="31DE0B7A" w14:textId="77777777" w:rsidR="002251FC" w:rsidRPr="00ED2A76" w:rsidRDefault="002251FC" w:rsidP="002251FC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2475878" wp14:editId="2619A679">
            <wp:extent cx="4362450" cy="261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0C8E" w14:textId="77777777" w:rsidR="002251FC" w:rsidRPr="00ED2A76" w:rsidRDefault="002251FC" w:rsidP="002251FC">
      <w:pPr>
        <w:ind w:left="360"/>
        <w:rPr>
          <w:rFonts w:ascii="Noto Serif" w:hAnsi="Noto Serif" w:cs="Noto Serif"/>
        </w:rPr>
      </w:pPr>
    </w:p>
    <w:p w14:paraId="5BCD7721" w14:textId="77777777" w:rsidR="002251FC" w:rsidRPr="00ED2A76" w:rsidRDefault="002251FC" w:rsidP="002251FC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74601B21" w14:textId="77777777" w:rsidR="00865D2B" w:rsidRPr="00ED2A76" w:rsidRDefault="00865D2B" w:rsidP="00865D2B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安全设置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本地策略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="00D33073">
        <w:rPr>
          <w:rFonts w:ascii="Noto Serif" w:hAnsi="Noto Serif" w:cs="Noto Serif" w:hint="eastAsia"/>
        </w:rPr>
        <w:t>审核</w:t>
      </w:r>
      <w:r w:rsidRPr="00ED2A76">
        <w:rPr>
          <w:rFonts w:ascii="Noto Serif" w:hAnsi="Noto Serif" w:cs="Noto Serif"/>
        </w:rPr>
        <w:t>策略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  <w:r w:rsidR="00906CF3" w:rsidRPr="00ED2A76">
        <w:rPr>
          <w:rFonts w:ascii="Noto Serif" w:hAnsi="Noto Serif" w:cs="Noto Serif"/>
        </w:rPr>
        <w:t>选择</w:t>
      </w:r>
      <w:r w:rsidR="00906CF3" w:rsidRPr="00ED2A76">
        <w:rPr>
          <w:rFonts w:ascii="Noto Serif" w:hAnsi="Noto Serif" w:cs="Noto Serif"/>
        </w:rPr>
        <w:t>“</w:t>
      </w:r>
      <w:r w:rsidR="00D33073">
        <w:rPr>
          <w:rFonts w:ascii="Noto Serif" w:hAnsi="Noto Serif" w:cs="Noto Serif" w:hint="eastAsia"/>
        </w:rPr>
        <w:t>审核</w:t>
      </w:r>
      <w:r w:rsidR="00906CF3" w:rsidRPr="00ED2A76">
        <w:rPr>
          <w:rFonts w:ascii="Noto Serif" w:hAnsi="Noto Serif" w:cs="Noto Serif"/>
        </w:rPr>
        <w:t>账户登录事件</w:t>
      </w:r>
      <w:r w:rsidR="00906CF3" w:rsidRPr="00ED2A76">
        <w:rPr>
          <w:rFonts w:ascii="Noto Serif" w:hAnsi="Noto Serif" w:cs="Noto Serif"/>
        </w:rPr>
        <w:t>”</w:t>
      </w:r>
      <w:r w:rsidR="00906CF3" w:rsidRPr="00ED2A76">
        <w:rPr>
          <w:rFonts w:ascii="Noto Serif" w:hAnsi="Noto Serif" w:cs="Noto Serif"/>
        </w:rPr>
        <w:t>并右键选择</w:t>
      </w:r>
      <w:r w:rsidR="00906CF3" w:rsidRPr="00ED2A76">
        <w:rPr>
          <w:rFonts w:ascii="Noto Serif" w:hAnsi="Noto Serif" w:cs="Noto Serif"/>
        </w:rPr>
        <w:t>“</w:t>
      </w:r>
      <w:r w:rsidR="00906CF3" w:rsidRPr="00ED2A76">
        <w:rPr>
          <w:rFonts w:ascii="Noto Serif" w:hAnsi="Noto Serif" w:cs="Noto Serif"/>
        </w:rPr>
        <w:t>属性</w:t>
      </w:r>
      <w:r w:rsidR="00906CF3" w:rsidRPr="00ED2A76">
        <w:rPr>
          <w:rFonts w:ascii="Noto Serif" w:hAnsi="Noto Serif" w:cs="Noto Serif"/>
        </w:rPr>
        <w:t>”</w:t>
      </w:r>
      <w:r w:rsidR="00906CF3" w:rsidRPr="00ED2A76">
        <w:rPr>
          <w:rFonts w:ascii="Noto Serif" w:hAnsi="Noto Serif" w:cs="Noto Serif"/>
        </w:rPr>
        <w:t>。</w:t>
      </w:r>
    </w:p>
    <w:p w14:paraId="25FDC1A4" w14:textId="77777777" w:rsidR="002251FC" w:rsidRPr="00ED2A76" w:rsidRDefault="002251FC" w:rsidP="002251FC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4114303F" wp14:editId="3E8BB4E2">
            <wp:extent cx="5270500" cy="23812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85C6" w14:textId="77777777" w:rsidR="002251FC" w:rsidRPr="00ED2A76" w:rsidRDefault="002251FC" w:rsidP="002251FC">
      <w:pPr>
        <w:pStyle w:val="aa"/>
        <w:widowControl/>
        <w:numPr>
          <w:ilvl w:val="0"/>
          <w:numId w:val="9"/>
        </w:numPr>
        <w:ind w:leftChars="0"/>
        <w:jc w:val="left"/>
        <w:rPr>
          <w:rFonts w:ascii="Noto Serif" w:hAnsi="Noto Serif" w:cs="Noto Serif"/>
        </w:rPr>
      </w:pPr>
      <w:proofErr w:type="gramStart"/>
      <w:r w:rsidRPr="00ED2A76">
        <w:rPr>
          <w:rFonts w:ascii="Noto Serif" w:hAnsi="Noto Serif" w:cs="Noto Serif"/>
        </w:rPr>
        <w:t>勾选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成功</w:t>
      </w:r>
      <w:r w:rsidRPr="00ED2A76">
        <w:rPr>
          <w:rFonts w:ascii="Noto Serif" w:hAnsi="Noto Serif" w:cs="Noto Serif"/>
        </w:rPr>
        <w:t>”</w:t>
      </w:r>
      <w:proofErr w:type="gramEnd"/>
      <w:r w:rsidRPr="00ED2A76">
        <w:rPr>
          <w:rFonts w:ascii="Noto Serif" w:hAnsi="Noto Serif" w:cs="Noto Serif"/>
        </w:rPr>
        <w:t>和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失败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选项，然后点击</w:t>
      </w:r>
      <w:r w:rsidRPr="00ED2A76">
        <w:rPr>
          <w:rFonts w:ascii="Noto Serif" w:hAnsi="Noto Serif" w:cs="Noto Serif"/>
        </w:rPr>
        <w:t>“OK”</w:t>
      </w:r>
      <w:r w:rsidR="00D33073">
        <w:rPr>
          <w:rFonts w:ascii="Noto Serif" w:hAnsi="Noto Serif" w:cs="Noto Serif" w:hint="eastAsia"/>
        </w:rPr>
        <w:t>。</w:t>
      </w:r>
    </w:p>
    <w:p w14:paraId="2FEAC490" w14:textId="77777777" w:rsidR="002251FC" w:rsidRPr="00ED2A76" w:rsidRDefault="002251FC" w:rsidP="002251FC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10A70D55" wp14:editId="73B73770">
            <wp:extent cx="5264150" cy="421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94AA" w14:textId="77777777" w:rsidR="002251FC" w:rsidRPr="00ED2A76" w:rsidRDefault="002251FC" w:rsidP="002251FC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3EEB1B1E" w14:textId="77777777" w:rsidR="00D33073" w:rsidRDefault="00D33073" w:rsidP="00D33073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审核账户管理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5C7C342D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56D6C16B" wp14:editId="07C6F7EC">
            <wp:extent cx="5267325" cy="207818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13"/>
                    <a:stretch/>
                  </pic:blipFill>
                  <pic:spPr bwMode="auto">
                    <a:xfrm>
                      <a:off x="0" y="0"/>
                      <a:ext cx="5267325" cy="207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79DE" w14:textId="77777777" w:rsidR="00561963" w:rsidRDefault="00D33073" w:rsidP="00D33073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>
        <w:rPr>
          <w:rFonts w:ascii="Noto Serif" w:hAnsi="Noto Serif" w:cs="Noto Serif" w:hint="eastAsia"/>
        </w:rPr>
        <w:t>。</w:t>
      </w:r>
    </w:p>
    <w:p w14:paraId="7551F31E" w14:textId="77777777" w:rsidR="00D33073" w:rsidRP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7721C83C" wp14:editId="660BAC24">
            <wp:extent cx="5273040" cy="2648198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7"/>
                    <a:stretch/>
                  </pic:blipFill>
                  <pic:spPr bwMode="auto">
                    <a:xfrm>
                      <a:off x="0" y="0"/>
                      <a:ext cx="5273040" cy="26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ABF3" w14:textId="77777777" w:rsidR="00CB7AFC" w:rsidRPr="00CB7AFC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审核目录服务访问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70197266" w14:textId="77777777" w:rsidR="00D33073" w:rsidRPr="00D33073" w:rsidRDefault="00CB7AFC" w:rsidP="00CB7AFC">
      <w:pPr>
        <w:ind w:left="360" w:firstLine="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68D7D524" wp14:editId="3B18ADC8">
            <wp:extent cx="5273040" cy="2799080"/>
            <wp:effectExtent l="0" t="0" r="381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AD31" w14:textId="77777777" w:rsidR="00CB7AFC" w:rsidRDefault="00CB7AFC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016EE747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lastRenderedPageBreak/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>
        <w:rPr>
          <w:rFonts w:ascii="Noto Serif" w:hAnsi="Noto Serif" w:cs="Noto Serif" w:hint="eastAsia"/>
        </w:rPr>
        <w:t>。</w:t>
      </w:r>
    </w:p>
    <w:p w14:paraId="16AB444B" w14:textId="77777777" w:rsidR="00D33073" w:rsidRP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3CCF941E" wp14:editId="0272212A">
            <wp:extent cx="5267325" cy="269569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7"/>
                    <a:stretch/>
                  </pic:blipFill>
                  <pic:spPr bwMode="auto">
                    <a:xfrm>
                      <a:off x="0" y="0"/>
                      <a:ext cx="5267325" cy="26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BF3F" w14:textId="77777777" w:rsidR="00CB7AFC" w:rsidRPr="00CB7AFC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</w:t>
      </w:r>
      <w:r w:rsidRPr="00ED2A76">
        <w:rPr>
          <w:rFonts w:ascii="Noto Serif" w:hAnsi="Noto Serif" w:cs="Noto Serif"/>
        </w:rPr>
        <w:t>登录事件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7E20BC98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6F6EE8B3" wp14:editId="0CE20DD3">
            <wp:extent cx="5273040" cy="2054431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32"/>
                    <a:stretch/>
                  </pic:blipFill>
                  <pic:spPr bwMode="auto">
                    <a:xfrm>
                      <a:off x="0" y="0"/>
                      <a:ext cx="5273040" cy="205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02089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>
        <w:rPr>
          <w:rFonts w:ascii="Noto Serif" w:hAnsi="Noto Serif" w:cs="Noto Serif" w:hint="eastAsia"/>
        </w:rPr>
        <w:t>。</w:t>
      </w:r>
    </w:p>
    <w:p w14:paraId="3F1CF16D" w14:textId="77777777" w:rsid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57390655" wp14:editId="41B4CAF0">
            <wp:extent cx="5273040" cy="2799080"/>
            <wp:effectExtent l="0" t="0" r="381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B47" w14:textId="77777777" w:rsidR="00CB7AFC" w:rsidRDefault="00CB7AFC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01C5A3FB" w14:textId="77777777" w:rsidR="00CB7AFC" w:rsidRPr="00CB7AFC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审核对象访问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163077DA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4FDA2DC8" wp14:editId="001B2E46">
            <wp:extent cx="5267325" cy="21375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00"/>
                    <a:stretch/>
                  </pic:blipFill>
                  <pic:spPr bwMode="auto">
                    <a:xfrm>
                      <a:off x="0" y="0"/>
                      <a:ext cx="5267325" cy="213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2AB5B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>
        <w:rPr>
          <w:rFonts w:ascii="Noto Serif" w:hAnsi="Noto Serif" w:cs="Noto Serif" w:hint="eastAsia"/>
        </w:rPr>
        <w:t>。</w:t>
      </w:r>
    </w:p>
    <w:p w14:paraId="3624A5A4" w14:textId="77777777" w:rsid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2DCAD406" wp14:editId="5934C48B">
            <wp:extent cx="5273040" cy="267194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8"/>
                    <a:stretch/>
                  </pic:blipFill>
                  <pic:spPr bwMode="auto">
                    <a:xfrm>
                      <a:off x="0" y="0"/>
                      <a:ext cx="5273040" cy="267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3476A" w14:textId="77777777" w:rsidR="00CB7AFC" w:rsidRPr="00ED2A76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审核策略改进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2E07883F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5864F2F8" wp14:editId="33C9F234">
            <wp:extent cx="5273040" cy="2620010"/>
            <wp:effectExtent l="0" t="0" r="381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B173" w14:textId="77777777" w:rsidR="00CB7AFC" w:rsidRDefault="00CB7AFC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6C5E7D70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lastRenderedPageBreak/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>
        <w:rPr>
          <w:rFonts w:ascii="Noto Serif" w:hAnsi="Noto Serif" w:cs="Noto Serif" w:hint="eastAsia"/>
        </w:rPr>
        <w:t>.</w:t>
      </w:r>
      <w:r>
        <w:rPr>
          <w:rFonts w:ascii="Noto Serif" w:hAnsi="Noto Serif" w:cs="Noto Serif" w:hint="eastAsia"/>
        </w:rPr>
        <w:t>。</w:t>
      </w:r>
    </w:p>
    <w:p w14:paraId="7FFF2AD8" w14:textId="77777777" w:rsid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655D941F" wp14:editId="5208644B">
            <wp:extent cx="5273040" cy="264819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84"/>
                    <a:stretch/>
                  </pic:blipFill>
                  <pic:spPr bwMode="auto">
                    <a:xfrm>
                      <a:off x="0" y="0"/>
                      <a:ext cx="5273040" cy="26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B95BA" w14:textId="77777777" w:rsidR="00CB7AFC" w:rsidRPr="00CB7AFC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审核特权使用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6C4C0B1C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26FC74D4" wp14:editId="3E1AABDA">
            <wp:extent cx="5267325" cy="20069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30"/>
                    <a:stretch/>
                  </pic:blipFill>
                  <pic:spPr bwMode="auto">
                    <a:xfrm>
                      <a:off x="0" y="0"/>
                      <a:ext cx="5267325" cy="20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2BD4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 w:rsidRPr="00D33073">
        <w:rPr>
          <w:rFonts w:ascii="Noto Serif" w:hAnsi="Noto Serif" w:cs="Noto Serif" w:hint="eastAsia"/>
        </w:rPr>
        <w:t>.</w:t>
      </w:r>
    </w:p>
    <w:p w14:paraId="5DC54B31" w14:textId="77777777" w:rsid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203FA4F0" wp14:editId="44A73D64">
            <wp:extent cx="5267325" cy="297307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7535" w14:textId="77777777" w:rsidR="00CB7AFC" w:rsidRPr="00CB7AFC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审核进程跟踪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2EB76D5D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5EEAF3A0" wp14:editId="76913A35">
            <wp:extent cx="5267325" cy="2090057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49"/>
                    <a:stretch/>
                  </pic:blipFill>
                  <pic:spPr bwMode="auto">
                    <a:xfrm>
                      <a:off x="0" y="0"/>
                      <a:ext cx="5267325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B4D0B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 w:rsidRPr="00D33073">
        <w:rPr>
          <w:rFonts w:ascii="Noto Serif" w:hAnsi="Noto Serif" w:cs="Noto Serif" w:hint="eastAsia"/>
        </w:rPr>
        <w:t>.</w:t>
      </w:r>
    </w:p>
    <w:p w14:paraId="56F78B0B" w14:textId="77777777" w:rsidR="00D33073" w:rsidRDefault="00CB7AFC" w:rsidP="00D33073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3C72F179" wp14:editId="20A6904B">
            <wp:extent cx="5273040" cy="290004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DFBFC" w14:textId="77777777" w:rsidR="00D33073" w:rsidRPr="00CB7AFC" w:rsidRDefault="00D33073" w:rsidP="00CB7AFC">
      <w:pPr>
        <w:rPr>
          <w:rFonts w:ascii="Noto Serif" w:hAnsi="Noto Serif" w:cs="Noto Serif"/>
        </w:rPr>
      </w:pPr>
    </w:p>
    <w:p w14:paraId="54D8EE54" w14:textId="77777777" w:rsidR="00CB7AFC" w:rsidRPr="00CB7AFC" w:rsidRDefault="00CB7AFC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选择</w:t>
      </w:r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审核系统</w:t>
      </w:r>
      <w:r w:rsidRPr="00ED2A76">
        <w:rPr>
          <w:rFonts w:ascii="Noto Serif" w:hAnsi="Noto Serif" w:cs="Noto Serif"/>
        </w:rPr>
        <w:t>事件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并右键选择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213BE90E" w14:textId="77777777" w:rsidR="00D33073" w:rsidRPr="00D33073" w:rsidRDefault="00CB7AFC" w:rsidP="00D33073">
      <w:pPr>
        <w:ind w:left="360"/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30FA3EDA" wp14:editId="0B49EE1E">
            <wp:extent cx="5267325" cy="2412365"/>
            <wp:effectExtent l="0" t="0" r="952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7E14" w14:textId="77777777" w:rsidR="00CB7AFC" w:rsidRDefault="00CB7AFC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4DB97D63" w14:textId="77777777" w:rsidR="00D33073" w:rsidRDefault="00D33073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proofErr w:type="gramStart"/>
      <w:r w:rsidRPr="00D33073">
        <w:rPr>
          <w:rFonts w:ascii="Noto Serif" w:hAnsi="Noto Serif" w:cs="Noto Serif" w:hint="eastAsia"/>
        </w:rPr>
        <w:lastRenderedPageBreak/>
        <w:t>勾选“成功”</w:t>
      </w:r>
      <w:proofErr w:type="gramEnd"/>
      <w:r w:rsidRPr="00D33073">
        <w:rPr>
          <w:rFonts w:ascii="Noto Serif" w:hAnsi="Noto Serif" w:cs="Noto Serif" w:hint="eastAsia"/>
        </w:rPr>
        <w:t>和“失败”选项，然后点击“</w:t>
      </w:r>
      <w:r w:rsidRPr="00D33073">
        <w:rPr>
          <w:rFonts w:ascii="Noto Serif" w:hAnsi="Noto Serif" w:cs="Noto Serif" w:hint="eastAsia"/>
        </w:rPr>
        <w:t>OK</w:t>
      </w:r>
      <w:r w:rsidRPr="00D33073">
        <w:rPr>
          <w:rFonts w:ascii="Noto Serif" w:hAnsi="Noto Serif" w:cs="Noto Serif" w:hint="eastAsia"/>
        </w:rPr>
        <w:t>”</w:t>
      </w:r>
      <w:r w:rsidRPr="00D33073">
        <w:rPr>
          <w:rFonts w:ascii="Noto Serif" w:hAnsi="Noto Serif" w:cs="Noto Serif" w:hint="eastAsia"/>
        </w:rPr>
        <w:t>.</w:t>
      </w:r>
    </w:p>
    <w:p w14:paraId="600C1AAD" w14:textId="77777777" w:rsidR="00561963" w:rsidRPr="00CB7AFC" w:rsidRDefault="00CB7AFC" w:rsidP="00CB7AFC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2E409BDD" wp14:editId="7FA83224">
            <wp:extent cx="5266218" cy="25531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57"/>
                    <a:stretch/>
                  </pic:blipFill>
                  <pic:spPr bwMode="auto">
                    <a:xfrm>
                      <a:off x="0" y="0"/>
                      <a:ext cx="5267325" cy="255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4546" w14:textId="77777777" w:rsidR="002251FC" w:rsidRPr="007900E6" w:rsidRDefault="00A12074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7900E6">
        <w:rPr>
          <w:rFonts w:ascii="Noto Serif" w:hAnsi="Noto Serif" w:cs="Noto Serif"/>
        </w:rPr>
        <w:t>直到如下图所示。</w:t>
      </w:r>
    </w:p>
    <w:p w14:paraId="7A3673E1" w14:textId="77777777" w:rsidR="002251FC" w:rsidRPr="00ED2A76" w:rsidRDefault="002251FC" w:rsidP="002251FC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72988C81" wp14:editId="615333C3">
            <wp:extent cx="5263784" cy="1710046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11"/>
                    <a:stretch/>
                  </pic:blipFill>
                  <pic:spPr bwMode="auto">
                    <a:xfrm>
                      <a:off x="0" y="0"/>
                      <a:ext cx="5264150" cy="171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87CB2" w14:textId="77777777" w:rsidR="00865D2B" w:rsidRPr="00ED2A76" w:rsidRDefault="00865D2B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打开应用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运行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。通过键盘上同时按压</w:t>
      </w:r>
      <w:r w:rsidRPr="00ED2A76">
        <w:rPr>
          <w:rFonts w:ascii="Noto Serif" w:hAnsi="Noto Serif" w:cs="Noto Serif"/>
        </w:rPr>
        <w:t>“Windows”</w:t>
      </w:r>
      <w:r w:rsidRPr="00ED2A76">
        <w:rPr>
          <w:rFonts w:ascii="Noto Serif" w:hAnsi="Noto Serif" w:cs="Noto Serif"/>
        </w:rPr>
        <w:t>键和</w:t>
      </w:r>
      <w:r w:rsidRPr="00ED2A76">
        <w:rPr>
          <w:rFonts w:ascii="Noto Serif" w:hAnsi="Noto Serif" w:cs="Noto Serif"/>
        </w:rPr>
        <w:t>“R”</w:t>
      </w:r>
      <w:r w:rsidRPr="00ED2A76">
        <w:rPr>
          <w:rFonts w:ascii="Noto Serif" w:hAnsi="Noto Serif" w:cs="Noto Serif"/>
        </w:rPr>
        <w:t>键；或在搜索框输入</w:t>
      </w:r>
      <w:r w:rsidRPr="00ED2A76">
        <w:rPr>
          <w:rFonts w:ascii="Noto Serif" w:hAnsi="Noto Serif" w:cs="Noto Serif"/>
        </w:rPr>
        <w:t>“run”</w:t>
      </w:r>
      <w:r w:rsidRPr="00ED2A76">
        <w:rPr>
          <w:rFonts w:ascii="Noto Serif" w:hAnsi="Noto Serif" w:cs="Noto Serif"/>
        </w:rPr>
        <w:t>即可启动。</w:t>
      </w:r>
    </w:p>
    <w:p w14:paraId="5EA4792D" w14:textId="77777777" w:rsidR="00865D2B" w:rsidRPr="00ED2A76" w:rsidRDefault="002251FC" w:rsidP="00CB7AFC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4FF5A644" wp14:editId="1DF86429">
            <wp:extent cx="4189728" cy="3503220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309" cy="352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9C3F" w14:textId="77777777" w:rsidR="00B14391" w:rsidRPr="00ED2A76" w:rsidRDefault="00B14391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输入命令</w:t>
      </w:r>
      <w:r w:rsidRPr="00ED2A76">
        <w:rPr>
          <w:rFonts w:ascii="Noto Serif" w:hAnsi="Noto Serif" w:cs="Noto Serif"/>
        </w:rPr>
        <w:t>“</w:t>
      </w:r>
      <w:proofErr w:type="spellStart"/>
      <w:r w:rsidR="0083232C" w:rsidRPr="00ED2A76">
        <w:rPr>
          <w:rFonts w:ascii="Noto Serif" w:hAnsi="Noto Serif" w:cs="Noto Serif"/>
          <w:b/>
        </w:rPr>
        <w:t>eventvwr</w:t>
      </w:r>
      <w:r w:rsidRPr="00ED2A76">
        <w:rPr>
          <w:rFonts w:ascii="Noto Serif" w:hAnsi="Noto Serif" w:cs="Noto Serif"/>
        </w:rPr>
        <w:t>.msc</w:t>
      </w:r>
      <w:proofErr w:type="spellEnd"/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</w:t>
      </w:r>
    </w:p>
    <w:p w14:paraId="5F7C021D" w14:textId="77777777" w:rsidR="00FA41D1" w:rsidRPr="00ED2A76" w:rsidRDefault="0083232C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5D272A1F" wp14:editId="4287CE10">
            <wp:extent cx="4382135" cy="2630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FB96" w14:textId="77777777" w:rsidR="00AC7D77" w:rsidRPr="00ED2A76" w:rsidRDefault="00AC7D77">
      <w:pPr>
        <w:widowControl/>
        <w:jc w:val="left"/>
        <w:rPr>
          <w:rFonts w:ascii="Noto Serif" w:hAnsi="Noto Serif" w:cs="Noto Serif"/>
        </w:rPr>
      </w:pPr>
    </w:p>
    <w:p w14:paraId="03E5764C" w14:textId="77777777" w:rsidR="00ED2A76" w:rsidRPr="00ED2A76" w:rsidRDefault="00ED2A76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应用和服务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“Microsoft”-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“Windows”</w:t>
      </w:r>
      <w:r w:rsidRPr="00ED2A76">
        <w:rPr>
          <w:rFonts w:ascii="Noto Serif" w:hAnsi="Noto Serif" w:cs="Noto Serif"/>
        </w:rPr>
        <w:t>。</w:t>
      </w:r>
    </w:p>
    <w:p w14:paraId="14F7FC0E" w14:textId="77777777" w:rsidR="00ED2A76" w:rsidRPr="00ED2A76" w:rsidRDefault="00ED2A76" w:rsidP="00ED2A76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6EF91DBE" wp14:editId="65F6EB5F">
            <wp:extent cx="5266690" cy="3547745"/>
            <wp:effectExtent l="0" t="0" r="0" b="0"/>
            <wp:docPr id="19" name="Picture 19" descr="E:\Pictures\Snipaste_2024-05-17_14-28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ictures\Snipaste_2024-05-17_14-28-4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72A4" w14:textId="77777777" w:rsidR="00ED2A76" w:rsidRPr="00ED2A76" w:rsidRDefault="00ED2A76" w:rsidP="00ED2A76">
      <w:pPr>
        <w:widowControl/>
        <w:jc w:val="left"/>
        <w:rPr>
          <w:rFonts w:ascii="Noto Serif" w:hAnsi="Noto Serif" w:cs="Noto Serif"/>
        </w:rPr>
      </w:pPr>
    </w:p>
    <w:p w14:paraId="3573B0FB" w14:textId="77777777" w:rsidR="00ED2A76" w:rsidRPr="00ED2A76" w:rsidRDefault="00ED2A76" w:rsidP="00ED2A76">
      <w:pPr>
        <w:widowControl/>
        <w:jc w:val="left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br w:type="page"/>
      </w:r>
    </w:p>
    <w:p w14:paraId="325957E3" w14:textId="77777777" w:rsidR="00ED2A76" w:rsidRPr="00ED2A76" w:rsidRDefault="00ED2A76" w:rsidP="00CB7AFC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点击</w:t>
      </w:r>
      <w:r w:rsidRPr="00ED2A76">
        <w:rPr>
          <w:rFonts w:ascii="Noto Serif" w:hAnsi="Noto Serif" w:cs="Noto Serif"/>
        </w:rPr>
        <w:t>“</w:t>
      </w:r>
      <w:proofErr w:type="spellStart"/>
      <w:r w:rsidRPr="00ED2A76">
        <w:rPr>
          <w:rFonts w:ascii="Noto Serif" w:hAnsi="Noto Serif" w:cs="Noto Serif"/>
        </w:rPr>
        <w:t>DriverFrameworks-UserMode</w:t>
      </w:r>
      <w:proofErr w:type="spellEnd"/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“Operational”</w:t>
      </w:r>
      <w:r w:rsidRPr="00ED2A76">
        <w:rPr>
          <w:rFonts w:ascii="Noto Serif" w:hAnsi="Noto Serif" w:cs="Noto Serif"/>
        </w:rPr>
        <w:t>。右键点击</w:t>
      </w:r>
      <w:r w:rsidRPr="00ED2A76">
        <w:rPr>
          <w:rFonts w:ascii="Noto Serif" w:hAnsi="Noto Serif" w:cs="Noto Serif"/>
        </w:rPr>
        <w:t xml:space="preserve">“Operational” </w:t>
      </w:r>
      <w:r w:rsidRPr="00ED2A76">
        <w:rPr>
          <w:rFonts w:ascii="Noto Serif" w:hAnsi="Noto Serif" w:cs="Noto Serif"/>
        </w:rPr>
        <w:t>然后选择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启用日志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。（在系统加载</w:t>
      </w:r>
      <w:r w:rsidRPr="00ED2A76">
        <w:rPr>
          <w:rFonts w:ascii="Noto Serif" w:hAnsi="Noto Serif" w:cs="Noto Serif"/>
        </w:rPr>
        <w:t>USB</w:t>
      </w:r>
      <w:r w:rsidRPr="00ED2A76">
        <w:rPr>
          <w:rFonts w:ascii="Noto Serif" w:hAnsi="Noto Serif" w:cs="Noto Serif"/>
        </w:rPr>
        <w:t>驱动和断开设备时，它将会记录日志。</w:t>
      </w:r>
      <w:r w:rsidRPr="00ED2A76">
        <w:rPr>
          <w:rFonts w:ascii="Noto Serif" w:hAnsi="Noto Serif" w:cs="Noto Serif"/>
        </w:rPr>
        <w:t>)</w:t>
      </w:r>
    </w:p>
    <w:p w14:paraId="288D7CFA" w14:textId="77777777" w:rsidR="00ED2A76" w:rsidRDefault="00ED2A76" w:rsidP="00031D73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4CB08456" wp14:editId="2AD1B581">
            <wp:extent cx="5272405" cy="3667125"/>
            <wp:effectExtent l="0" t="0" r="444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50AB" w14:textId="77777777" w:rsidR="00031D73" w:rsidRPr="00031D73" w:rsidRDefault="00031D73" w:rsidP="00031D73">
      <w:pPr>
        <w:rPr>
          <w:rFonts w:ascii="Noto Serif" w:hAnsi="Noto Serif" w:cs="Noto Serif"/>
        </w:rPr>
      </w:pPr>
    </w:p>
    <w:p w14:paraId="4223A5C2" w14:textId="77777777" w:rsidR="00DE4F4E" w:rsidRPr="00ED2A76" w:rsidRDefault="00DE4F4E" w:rsidP="00DE4F4E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bookmarkStart w:id="1" w:name="_Hlk167120608"/>
      <w:r w:rsidRPr="00ED2A76">
        <w:rPr>
          <w:rFonts w:ascii="Noto Serif" w:hAnsi="Noto Serif" w:cs="Noto Serif"/>
        </w:rPr>
        <w:t>点击</w:t>
      </w:r>
      <w:r w:rsidRPr="00ED2A76">
        <w:rPr>
          <w:rFonts w:ascii="Noto Serif" w:hAnsi="Noto Serif" w:cs="Noto Serif"/>
        </w:rPr>
        <w:t>“Operational”-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。可以先调整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修改最大日志大小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为</w:t>
      </w:r>
      <w:r w:rsidRPr="00ED2A76">
        <w:rPr>
          <w:rFonts w:ascii="Noto Serif" w:hAnsi="Noto Serif" w:cs="Noto Serif"/>
        </w:rPr>
        <w:t>1048576</w:t>
      </w:r>
      <w:r w:rsidRPr="00ED2A76">
        <w:rPr>
          <w:rFonts w:ascii="Noto Serif" w:hAnsi="Noto Serif" w:cs="Noto Serif"/>
        </w:rPr>
        <w:t>，如果发现日志无法满足要求，可以继续调高大小。</w:t>
      </w:r>
    </w:p>
    <w:p w14:paraId="6C9AE40F" w14:textId="77777777" w:rsidR="00DE4F4E" w:rsidRPr="00ED2A76" w:rsidRDefault="00DE4F4E" w:rsidP="00DE4F4E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4A2CDCAC" wp14:editId="361A7EEA">
            <wp:extent cx="5259070" cy="25476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BF276" w14:textId="77777777" w:rsidR="00DE4F4E" w:rsidRDefault="00DE4F4E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6A0158A1" w14:textId="77777777" w:rsidR="00AF2AC2" w:rsidRPr="00ED2A76" w:rsidRDefault="00AF2AC2" w:rsidP="00DE4F4E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lastRenderedPageBreak/>
        <w:t>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系统日志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系统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。可以先调整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修改最大日志大小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为</w:t>
      </w:r>
      <w:r w:rsidRPr="00ED2A76">
        <w:rPr>
          <w:rFonts w:ascii="Noto Serif" w:hAnsi="Noto Serif" w:cs="Noto Serif"/>
        </w:rPr>
        <w:t>1048576</w:t>
      </w:r>
      <w:r w:rsidRPr="00ED2A76">
        <w:rPr>
          <w:rFonts w:ascii="Noto Serif" w:hAnsi="Noto Serif" w:cs="Noto Serif"/>
        </w:rPr>
        <w:t>，如果发现日志</w:t>
      </w:r>
      <w:r w:rsidR="001832EC" w:rsidRPr="00ED2A76">
        <w:rPr>
          <w:rFonts w:ascii="Noto Serif" w:hAnsi="Noto Serif" w:cs="Noto Serif"/>
        </w:rPr>
        <w:t>无法满足要求</w:t>
      </w:r>
      <w:r w:rsidRPr="00ED2A76">
        <w:rPr>
          <w:rFonts w:ascii="Noto Serif" w:hAnsi="Noto Serif" w:cs="Noto Serif"/>
        </w:rPr>
        <w:t>，可以继续调高大小。</w:t>
      </w:r>
    </w:p>
    <w:p w14:paraId="50B2086E" w14:textId="77777777" w:rsidR="00AF2AC2" w:rsidRPr="00ED2A76" w:rsidRDefault="00AF2AC2" w:rsidP="00FA41D1">
      <w:pPr>
        <w:rPr>
          <w:rFonts w:ascii="Noto Serif" w:hAnsi="Noto Serif" w:cs="Noto Serif"/>
        </w:rPr>
      </w:pPr>
    </w:p>
    <w:p w14:paraId="58FA4C09" w14:textId="77777777" w:rsidR="00FA41D1" w:rsidRDefault="00FA41D1" w:rsidP="00FA41D1">
      <w:pPr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318394FA" wp14:editId="1FF6F69E">
            <wp:extent cx="4441372" cy="2012572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865" cy="20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DA93" w14:textId="77777777" w:rsidR="00DE4F4E" w:rsidRPr="00ED2A76" w:rsidRDefault="00DE4F4E" w:rsidP="00DE4F4E">
      <w:pPr>
        <w:pStyle w:val="aa"/>
        <w:numPr>
          <w:ilvl w:val="0"/>
          <w:numId w:val="9"/>
        </w:numPr>
        <w:ind w:leftChars="0"/>
        <w:rPr>
          <w:rFonts w:ascii="Noto Serif" w:hAnsi="Noto Serif" w:cs="Noto Serif"/>
        </w:rPr>
      </w:pPr>
      <w:r w:rsidRPr="00ED2A76">
        <w:rPr>
          <w:rFonts w:ascii="Noto Serif" w:hAnsi="Noto Serif" w:cs="Noto Serif"/>
        </w:rPr>
        <w:t>点击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系统日志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>
        <w:rPr>
          <w:rFonts w:ascii="Noto Serif" w:hAnsi="Noto Serif" w:cs="Noto Serif" w:hint="eastAsia"/>
        </w:rPr>
        <w:t>安全</w:t>
      </w:r>
      <w:r w:rsidRPr="00ED2A76">
        <w:rPr>
          <w:rFonts w:ascii="Noto Serif" w:hAnsi="Noto Serif" w:cs="Noto Serif"/>
        </w:rPr>
        <w:t>”-</w:t>
      </w:r>
      <w:proofErr w:type="gramStart"/>
      <w:r w:rsidRPr="00ED2A76">
        <w:rPr>
          <w:rFonts w:ascii="Noto Serif" w:hAnsi="Noto Serif" w:cs="Noto Serif"/>
        </w:rPr>
        <w:t>》</w:t>
      </w:r>
      <w:proofErr w:type="gramEnd"/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属性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。可以先调整</w:t>
      </w:r>
      <w:r w:rsidRPr="00ED2A76">
        <w:rPr>
          <w:rFonts w:ascii="Noto Serif" w:hAnsi="Noto Serif" w:cs="Noto Serif"/>
        </w:rPr>
        <w:t>“</w:t>
      </w:r>
      <w:r w:rsidRPr="00ED2A76">
        <w:rPr>
          <w:rFonts w:ascii="Noto Serif" w:hAnsi="Noto Serif" w:cs="Noto Serif"/>
        </w:rPr>
        <w:t>修改最大日志大小</w:t>
      </w:r>
      <w:r w:rsidRPr="00ED2A76">
        <w:rPr>
          <w:rFonts w:ascii="Noto Serif" w:hAnsi="Noto Serif" w:cs="Noto Serif"/>
        </w:rPr>
        <w:t>”</w:t>
      </w:r>
      <w:r w:rsidRPr="00ED2A76">
        <w:rPr>
          <w:rFonts w:ascii="Noto Serif" w:hAnsi="Noto Serif" w:cs="Noto Serif"/>
        </w:rPr>
        <w:t>为</w:t>
      </w:r>
      <w:r w:rsidRPr="00ED2A76">
        <w:rPr>
          <w:rFonts w:ascii="Noto Serif" w:hAnsi="Noto Serif" w:cs="Noto Serif"/>
        </w:rPr>
        <w:t>1048576</w:t>
      </w:r>
      <w:r w:rsidRPr="00ED2A76">
        <w:rPr>
          <w:rFonts w:ascii="Noto Serif" w:hAnsi="Noto Serif" w:cs="Noto Serif"/>
        </w:rPr>
        <w:t>，如果发现日志无法满足要求，可以继续调高大小。</w:t>
      </w:r>
    </w:p>
    <w:p w14:paraId="6725030E" w14:textId="77777777" w:rsidR="00DE4F4E" w:rsidRPr="00ED2A76" w:rsidRDefault="00DE4F4E" w:rsidP="00DE4F4E">
      <w:pPr>
        <w:rPr>
          <w:rFonts w:ascii="Noto Serif" w:hAnsi="Noto Serif" w:cs="Noto Serif"/>
        </w:rPr>
      </w:pPr>
    </w:p>
    <w:p w14:paraId="11F31F22" w14:textId="77777777" w:rsidR="00DE4F4E" w:rsidRDefault="00DE4F4E" w:rsidP="00DE4F4E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605FBCED" wp14:editId="53DFAC69">
            <wp:extent cx="5259070" cy="24682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6FE162C" w14:textId="77777777" w:rsidR="00173D5B" w:rsidRDefault="00173D5B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4CA56003" w14:textId="77777777" w:rsidR="00120728" w:rsidRDefault="00120728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lastRenderedPageBreak/>
        <w:br w:type="page"/>
      </w:r>
    </w:p>
    <w:p w14:paraId="7F613E9C" w14:textId="77777777" w:rsidR="00120728" w:rsidRDefault="00120728" w:rsidP="00724A45">
      <w:pPr>
        <w:pStyle w:val="1"/>
        <w:rPr>
          <w:rFonts w:ascii="Noto Serif" w:hAnsi="Noto Serif" w:cs="Noto Serif"/>
        </w:rPr>
      </w:pPr>
      <w:bookmarkStart w:id="2" w:name="_Hlk168497447"/>
      <w:r>
        <w:rPr>
          <w:rFonts w:ascii="Noto Serif" w:hAnsi="Noto Serif" w:cs="Noto Serif" w:hint="eastAsia"/>
        </w:rPr>
        <w:lastRenderedPageBreak/>
        <w:t>密码</w:t>
      </w:r>
      <w:r w:rsidR="00C16485">
        <w:rPr>
          <w:rFonts w:ascii="Noto Serif" w:hAnsi="Noto Serif" w:cs="Noto Serif" w:hint="eastAsia"/>
        </w:rPr>
        <w:t>策略</w:t>
      </w:r>
      <w:r>
        <w:rPr>
          <w:rFonts w:ascii="Noto Serif" w:hAnsi="Noto Serif" w:cs="Noto Serif" w:hint="eastAsia"/>
        </w:rPr>
        <w:t>设置</w:t>
      </w:r>
    </w:p>
    <w:p w14:paraId="50ABD99C" w14:textId="77777777" w:rsidR="002C12E6" w:rsidRPr="00ED2A76" w:rsidRDefault="002C12E6" w:rsidP="002C12E6">
      <w:pPr>
        <w:pStyle w:val="aa"/>
        <w:numPr>
          <w:ilvl w:val="0"/>
          <w:numId w:val="21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t>在</w:t>
      </w:r>
      <w:r>
        <w:rPr>
          <w:rFonts w:ascii="Noto Serif" w:hAnsi="Noto Serif" w:cs="Noto Serif" w:hint="eastAsia"/>
        </w:rPr>
        <w:t>Windows</w:t>
      </w:r>
      <w:r>
        <w:rPr>
          <w:rFonts w:ascii="Noto Serif" w:hAnsi="Noto Serif" w:cs="Noto Serif" w:hint="eastAsia"/>
        </w:rPr>
        <w:t>搜索框中输入“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”，启动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工具</w:t>
      </w:r>
      <w:r w:rsidRPr="00ED2A76">
        <w:rPr>
          <w:rFonts w:ascii="Noto Serif" w:hAnsi="Noto Serif" w:cs="Noto Serif"/>
        </w:rPr>
        <w:t>。</w:t>
      </w:r>
    </w:p>
    <w:p w14:paraId="6BC82816" w14:textId="77777777" w:rsidR="002C12E6" w:rsidRPr="00ED2A76" w:rsidRDefault="002C12E6" w:rsidP="002C12E6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46E60997" wp14:editId="020AD0B5">
            <wp:extent cx="4094921" cy="3423947"/>
            <wp:effectExtent l="0" t="0" r="127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486" cy="343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BBD7" w14:textId="77777777" w:rsidR="00724A45" w:rsidRDefault="00724A45" w:rsidP="00724A45"/>
    <w:p w14:paraId="15511E05" w14:textId="77777777" w:rsidR="002C12E6" w:rsidRPr="00724A45" w:rsidRDefault="002C12E6" w:rsidP="002C12E6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Open</w:t>
      </w:r>
      <w:r>
        <w:rPr>
          <w:rFonts w:hint="eastAsia"/>
        </w:rPr>
        <w:t>框中输入“</w:t>
      </w:r>
      <w:proofErr w:type="spellStart"/>
      <w:r w:rsidR="005C7CCA">
        <w:rPr>
          <w:rFonts w:hint="eastAsia"/>
        </w:rPr>
        <w:t>secpol</w:t>
      </w:r>
      <w:r w:rsidR="005C7CCA">
        <w:t>.msc</w:t>
      </w:r>
      <w:proofErr w:type="spellEnd"/>
      <w:r>
        <w:rPr>
          <w:rFonts w:hint="eastAsia"/>
        </w:rPr>
        <w:t>”</w:t>
      </w:r>
      <w:r w:rsidR="005C7CCA">
        <w:rPr>
          <w:rFonts w:hint="eastAsia"/>
        </w:rPr>
        <w:t>，并点击“</w:t>
      </w:r>
      <w:r w:rsidR="005C7CCA" w:rsidRPr="005C7CCA">
        <w:rPr>
          <w:rFonts w:ascii="Noto Serif" w:hAnsi="Noto Serif" w:cs="Noto Serif"/>
        </w:rPr>
        <w:t>OK</w:t>
      </w:r>
      <w:r w:rsidR="005C7CCA">
        <w:rPr>
          <w:rFonts w:hint="eastAsia"/>
        </w:rPr>
        <w:t>”。</w:t>
      </w:r>
    </w:p>
    <w:p w14:paraId="63F9637B" w14:textId="77777777" w:rsidR="00120728" w:rsidRDefault="00120728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73F563FA" wp14:editId="28095ED1">
            <wp:extent cx="4969510" cy="39598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5254" w14:textId="77777777" w:rsidR="005C7CCA" w:rsidRPr="00CB026B" w:rsidRDefault="00FF33B5" w:rsidP="00120728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依次点击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Settings-&gt;</w:t>
      </w:r>
      <w:r>
        <w:t>Account Policies-&gt;Password Policy-&gt;Minimum password length</w:t>
      </w:r>
      <w:r>
        <w:rPr>
          <w:rFonts w:hint="eastAsia"/>
        </w:rPr>
        <w:t>，</w:t>
      </w:r>
      <w:r w:rsidRPr="00DB1128">
        <w:rPr>
          <w:rFonts w:hint="eastAsia"/>
          <w:color w:val="FF0000"/>
        </w:rPr>
        <w:t>右键</w:t>
      </w:r>
      <w:r>
        <w:rPr>
          <w:rFonts w:hint="eastAsia"/>
        </w:rPr>
        <w:t>点击“</w:t>
      </w:r>
      <w:r>
        <w:rPr>
          <w:rFonts w:hint="eastAsia"/>
        </w:rPr>
        <w:t>Properties</w:t>
      </w:r>
      <w:r>
        <w:rPr>
          <w:rFonts w:hint="eastAsia"/>
        </w:rPr>
        <w:t>”</w:t>
      </w:r>
      <w:r w:rsidR="007B4126">
        <w:rPr>
          <w:rFonts w:hint="eastAsia"/>
        </w:rPr>
        <w:t>，填写数字</w:t>
      </w:r>
      <w:r>
        <w:rPr>
          <w:rFonts w:hint="eastAsia"/>
        </w:rPr>
        <w:t>“</w:t>
      </w:r>
      <w:r w:rsidR="007B4126">
        <w:rPr>
          <w:rFonts w:hint="eastAsia"/>
        </w:rPr>
        <w:t>10</w:t>
      </w:r>
      <w:r>
        <w:rPr>
          <w:rFonts w:hint="eastAsia"/>
        </w:rPr>
        <w:t>”，并点击“</w:t>
      </w:r>
      <w:r>
        <w:rPr>
          <w:rFonts w:hint="eastAsia"/>
        </w:rPr>
        <w:t>OK</w:t>
      </w:r>
      <w:r>
        <w:rPr>
          <w:rFonts w:hint="eastAsia"/>
        </w:rPr>
        <w:t>”，最后关闭窗口退出。</w:t>
      </w:r>
    </w:p>
    <w:p w14:paraId="16E548E5" w14:textId="77777777" w:rsidR="00120728" w:rsidRDefault="00120728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0A873F30" wp14:editId="018FBDF4">
            <wp:extent cx="5263515" cy="25444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2DB7" w14:textId="77777777" w:rsidR="007B4126" w:rsidRDefault="007B4126" w:rsidP="00120728">
      <w:pPr>
        <w:rPr>
          <w:rFonts w:ascii="Noto Serif" w:hAnsi="Noto Serif" w:cs="Noto Serif"/>
        </w:rPr>
      </w:pPr>
    </w:p>
    <w:p w14:paraId="6E28ABFB" w14:textId="77777777" w:rsidR="00120728" w:rsidRDefault="00120728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0276DEE2" wp14:editId="25514225">
            <wp:extent cx="5271770" cy="4341412"/>
            <wp:effectExtent l="0" t="0" r="508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1" t="7999" r="1171" b="12641"/>
                    <a:stretch/>
                  </pic:blipFill>
                  <pic:spPr bwMode="auto">
                    <a:xfrm>
                      <a:off x="0" y="0"/>
                      <a:ext cx="5271770" cy="434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AA89B" w14:textId="77777777" w:rsidR="007B4126" w:rsidRDefault="007B4126" w:rsidP="00120728">
      <w:pPr>
        <w:rPr>
          <w:rFonts w:ascii="Noto Serif" w:hAnsi="Noto Serif" w:cs="Noto Serif"/>
        </w:rPr>
      </w:pPr>
    </w:p>
    <w:p w14:paraId="160315DB" w14:textId="77777777" w:rsidR="00C57FF3" w:rsidRDefault="00C57FF3">
      <w:pPr>
        <w:widowControl/>
        <w:jc w:val="left"/>
      </w:pPr>
      <w:r>
        <w:br w:type="page"/>
      </w:r>
    </w:p>
    <w:p w14:paraId="0F6A3A58" w14:textId="77777777" w:rsidR="007B4126" w:rsidRPr="00CB026B" w:rsidRDefault="007B4126" w:rsidP="007B4126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依次点击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Settings-&gt;</w:t>
      </w:r>
      <w:r>
        <w:t>Account Policies-&gt;Password Policy-&gt;Password must meet complexity requirements</w:t>
      </w:r>
      <w:r>
        <w:rPr>
          <w:rFonts w:hint="eastAsia"/>
        </w:rPr>
        <w:t>，</w:t>
      </w:r>
      <w:r w:rsidRPr="00DB1128">
        <w:rPr>
          <w:rFonts w:hint="eastAsia"/>
          <w:color w:val="FF0000"/>
        </w:rPr>
        <w:t>右键</w:t>
      </w:r>
      <w:r>
        <w:rPr>
          <w:rFonts w:hint="eastAsia"/>
        </w:rPr>
        <w:t>点击“</w:t>
      </w:r>
      <w:r>
        <w:rPr>
          <w:rFonts w:hint="eastAsia"/>
        </w:rPr>
        <w:t>Properties</w:t>
      </w:r>
      <w:r>
        <w:rPr>
          <w:rFonts w:hint="eastAsia"/>
        </w:rPr>
        <w:t>”，</w:t>
      </w:r>
      <w:proofErr w:type="gramStart"/>
      <w:r>
        <w:rPr>
          <w:rFonts w:hint="eastAsia"/>
        </w:rPr>
        <w:t>勾选“</w:t>
      </w:r>
      <w:r>
        <w:rPr>
          <w:rFonts w:hint="eastAsia"/>
        </w:rPr>
        <w:t>Enabled</w:t>
      </w:r>
      <w:r>
        <w:rPr>
          <w:rFonts w:hint="eastAsia"/>
        </w:rPr>
        <w:t>”</w:t>
      </w:r>
      <w:proofErr w:type="gramEnd"/>
      <w:r>
        <w:rPr>
          <w:rFonts w:hint="eastAsia"/>
        </w:rPr>
        <w:t>，并点击“</w:t>
      </w:r>
      <w:r>
        <w:rPr>
          <w:rFonts w:hint="eastAsia"/>
        </w:rPr>
        <w:t>OK</w:t>
      </w:r>
      <w:r>
        <w:rPr>
          <w:rFonts w:hint="eastAsia"/>
        </w:rPr>
        <w:t>”，最后关闭窗口退出。</w:t>
      </w:r>
    </w:p>
    <w:p w14:paraId="794CF5E4" w14:textId="77777777" w:rsidR="007B4126" w:rsidRDefault="007B4126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396353B4" wp14:editId="328EEBCF">
            <wp:extent cx="5271770" cy="213868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2750" w14:textId="77777777" w:rsidR="007B4126" w:rsidRDefault="007B4126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2FF9240A" wp14:editId="03E8642F">
            <wp:extent cx="5272405" cy="4791075"/>
            <wp:effectExtent l="0" t="0" r="444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E8BA" w14:textId="77777777" w:rsidR="00120728" w:rsidRDefault="00120728" w:rsidP="00120728">
      <w:pPr>
        <w:rPr>
          <w:rFonts w:ascii="Noto Serif" w:hAnsi="Noto Serif" w:cs="Noto Serif"/>
        </w:rPr>
      </w:pPr>
    </w:p>
    <w:p w14:paraId="0D2EF80C" w14:textId="77777777" w:rsidR="00120728" w:rsidRDefault="00120728" w:rsidP="00B31295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5DEE9AFB" w14:textId="77777777" w:rsidR="00120728" w:rsidRDefault="00A7009E" w:rsidP="00A7009E">
      <w:pPr>
        <w:pStyle w:val="1"/>
      </w:pPr>
      <w:r>
        <w:rPr>
          <w:rFonts w:hint="eastAsia"/>
        </w:rPr>
        <w:lastRenderedPageBreak/>
        <w:t>认证情况才可以访问网络驱动器</w:t>
      </w:r>
      <w:r>
        <w:rPr>
          <w:rFonts w:hint="eastAsia"/>
        </w:rPr>
        <w:t>/</w:t>
      </w:r>
      <w:r>
        <w:rPr>
          <w:rFonts w:hint="eastAsia"/>
        </w:rPr>
        <w:t>共享文件</w:t>
      </w:r>
    </w:p>
    <w:p w14:paraId="25BC78FC" w14:textId="77777777" w:rsidR="001E7DE2" w:rsidRPr="00ED2A76" w:rsidRDefault="001E7DE2" w:rsidP="001E7DE2">
      <w:pPr>
        <w:pStyle w:val="aa"/>
        <w:numPr>
          <w:ilvl w:val="0"/>
          <w:numId w:val="25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t>在</w:t>
      </w:r>
      <w:r>
        <w:rPr>
          <w:rFonts w:ascii="Noto Serif" w:hAnsi="Noto Serif" w:cs="Noto Serif" w:hint="eastAsia"/>
        </w:rPr>
        <w:t>Windows</w:t>
      </w:r>
      <w:r>
        <w:rPr>
          <w:rFonts w:ascii="Noto Serif" w:hAnsi="Noto Serif" w:cs="Noto Serif" w:hint="eastAsia"/>
        </w:rPr>
        <w:t>搜索框中输入“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”，启动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工具</w:t>
      </w:r>
      <w:r w:rsidRPr="00ED2A76">
        <w:rPr>
          <w:rFonts w:ascii="Noto Serif" w:hAnsi="Noto Serif" w:cs="Noto Serif"/>
        </w:rPr>
        <w:t>。</w:t>
      </w:r>
    </w:p>
    <w:p w14:paraId="4A7A214E" w14:textId="77777777" w:rsidR="001E7DE2" w:rsidRPr="00ED2A76" w:rsidRDefault="001E7DE2" w:rsidP="001E7DE2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05581CAB" wp14:editId="20508B70">
            <wp:extent cx="4155644" cy="3474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91" cy="349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8B4C" w14:textId="77777777" w:rsidR="001E7DE2" w:rsidRDefault="001E7DE2" w:rsidP="001E7DE2"/>
    <w:p w14:paraId="5B58B3E8" w14:textId="77777777" w:rsidR="001E7DE2" w:rsidRPr="00724A45" w:rsidRDefault="001E7DE2" w:rsidP="001E7DE2">
      <w:pPr>
        <w:pStyle w:val="aa"/>
        <w:numPr>
          <w:ilvl w:val="0"/>
          <w:numId w:val="25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Open</w:t>
      </w:r>
      <w:r>
        <w:rPr>
          <w:rFonts w:hint="eastAsia"/>
        </w:rPr>
        <w:t>框中输入“</w:t>
      </w:r>
      <w:proofErr w:type="spellStart"/>
      <w:r>
        <w:rPr>
          <w:rFonts w:hint="eastAsia"/>
        </w:rPr>
        <w:t>secpol</w:t>
      </w:r>
      <w:r>
        <w:t>.msc</w:t>
      </w:r>
      <w:proofErr w:type="spellEnd"/>
      <w:r>
        <w:rPr>
          <w:rFonts w:hint="eastAsia"/>
        </w:rPr>
        <w:t>”，并点击“</w:t>
      </w:r>
      <w:r w:rsidRPr="005C7CCA">
        <w:rPr>
          <w:rFonts w:ascii="Noto Serif" w:hAnsi="Noto Serif" w:cs="Noto Serif"/>
        </w:rPr>
        <w:t>OK</w:t>
      </w:r>
      <w:r>
        <w:rPr>
          <w:rFonts w:hint="eastAsia"/>
        </w:rPr>
        <w:t>”。</w:t>
      </w:r>
    </w:p>
    <w:p w14:paraId="74FAA830" w14:textId="77777777" w:rsidR="001E7DE2" w:rsidRDefault="001E7DE2" w:rsidP="001E7DE2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4D020DD2" wp14:editId="62D90BBA">
            <wp:extent cx="4969510" cy="39598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42A1" w14:textId="77777777" w:rsidR="00120728" w:rsidRPr="00C57FF3" w:rsidRDefault="001E7DE2" w:rsidP="00120728">
      <w:pPr>
        <w:pStyle w:val="aa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依次点击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Settings-&gt;Local</w:t>
      </w:r>
      <w:r>
        <w:t xml:space="preserve"> Policies-&gt;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Options</w:t>
      </w:r>
      <w:r>
        <w:t>-&gt;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access:</w:t>
      </w:r>
      <w:r>
        <w:t xml:space="preserve"> Do not allow </w:t>
      </w:r>
      <w:r w:rsidR="00037A2E">
        <w:t>anonymous enumeration of SAM accounts</w:t>
      </w:r>
      <w:r>
        <w:rPr>
          <w:rFonts w:hint="eastAsia"/>
        </w:rPr>
        <w:t>，</w:t>
      </w:r>
      <w:r w:rsidRPr="00DB1128">
        <w:rPr>
          <w:rFonts w:hint="eastAsia"/>
          <w:color w:val="FF0000"/>
        </w:rPr>
        <w:t>右键</w:t>
      </w:r>
      <w:r>
        <w:rPr>
          <w:rFonts w:hint="eastAsia"/>
        </w:rPr>
        <w:t>点击“</w:t>
      </w:r>
      <w:r>
        <w:rPr>
          <w:rFonts w:hint="eastAsia"/>
        </w:rPr>
        <w:t>Properties</w:t>
      </w:r>
      <w:r>
        <w:rPr>
          <w:rFonts w:hint="eastAsia"/>
        </w:rPr>
        <w:t>”，</w:t>
      </w:r>
      <w:proofErr w:type="gramStart"/>
      <w:r w:rsidR="00037A2E">
        <w:rPr>
          <w:rFonts w:hint="eastAsia"/>
        </w:rPr>
        <w:t>勾选“</w:t>
      </w:r>
      <w:r w:rsidR="00037A2E">
        <w:rPr>
          <w:rFonts w:hint="eastAsia"/>
        </w:rPr>
        <w:t>Enabled</w:t>
      </w:r>
      <w:r w:rsidR="00037A2E">
        <w:rPr>
          <w:rFonts w:hint="eastAsia"/>
        </w:rPr>
        <w:t>”</w:t>
      </w:r>
      <w:proofErr w:type="gramEnd"/>
      <w:r w:rsidR="00037A2E">
        <w:rPr>
          <w:rFonts w:hint="eastAsia"/>
        </w:rPr>
        <w:t>，并点击“</w:t>
      </w:r>
      <w:r w:rsidR="00037A2E">
        <w:rPr>
          <w:rFonts w:hint="eastAsia"/>
        </w:rPr>
        <w:t>OK</w:t>
      </w:r>
      <w:r w:rsidR="00037A2E">
        <w:rPr>
          <w:rFonts w:hint="eastAsia"/>
        </w:rPr>
        <w:t>”，最后关闭窗口退出</w:t>
      </w:r>
      <w:r>
        <w:rPr>
          <w:rFonts w:hint="eastAsia"/>
        </w:rPr>
        <w:t>。</w:t>
      </w:r>
    </w:p>
    <w:p w14:paraId="30F00ACF" w14:textId="77777777" w:rsidR="00C16485" w:rsidRDefault="001E7DE2" w:rsidP="00120728">
      <w:pPr>
        <w:rPr>
          <w:rFonts w:ascii="Noto Serif" w:hAnsi="Noto Serif" w:cs="Noto Serif"/>
        </w:rPr>
      </w:pPr>
      <w:r>
        <w:rPr>
          <w:rFonts w:ascii="宋体" w:hAnsi="宋体" w:cs="宋体" w:hint="eastAsia"/>
          <w:noProof/>
        </w:rPr>
        <w:drawing>
          <wp:inline distT="0" distB="0" distL="0" distR="0" wp14:anchorId="3BA3C1A0" wp14:editId="1447F5EA">
            <wp:extent cx="5272405" cy="31623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6565" w14:textId="77777777" w:rsidR="00C16485" w:rsidRDefault="00C16485" w:rsidP="00120728">
      <w:pPr>
        <w:rPr>
          <w:rFonts w:ascii="Noto Serif" w:hAnsi="Noto Serif" w:cs="Noto Serif"/>
        </w:rPr>
      </w:pPr>
    </w:p>
    <w:p w14:paraId="12CD7E07" w14:textId="77777777" w:rsidR="00120728" w:rsidRDefault="00037A2E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drawing>
          <wp:inline distT="0" distB="0" distL="0" distR="0" wp14:anchorId="27B1BCDE" wp14:editId="68A76697">
            <wp:extent cx="4650827" cy="474519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7"/>
                    <a:stretch/>
                  </pic:blipFill>
                  <pic:spPr bwMode="auto">
                    <a:xfrm>
                      <a:off x="0" y="0"/>
                      <a:ext cx="4660470" cy="47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9E11" w14:textId="77777777" w:rsidR="00037A2E" w:rsidRDefault="00037A2E" w:rsidP="00120728">
      <w:pPr>
        <w:rPr>
          <w:rFonts w:ascii="Noto Serif" w:hAnsi="Noto Serif" w:cs="Noto Serif"/>
        </w:rPr>
      </w:pPr>
      <w:r>
        <w:rPr>
          <w:rFonts w:ascii="Noto Serif" w:hAnsi="Noto Serif" w:cs="Noto Serif"/>
          <w:noProof/>
        </w:rPr>
        <w:lastRenderedPageBreak/>
        <w:drawing>
          <wp:inline distT="0" distB="0" distL="0" distR="0" wp14:anchorId="791795CE" wp14:editId="18DAEFB5">
            <wp:extent cx="5200650" cy="5753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F5F9" w14:textId="77777777" w:rsidR="009607C1" w:rsidRDefault="009607C1" w:rsidP="009607C1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1FDD3EC8" w14:textId="77777777" w:rsidR="009607C1" w:rsidRPr="009607C1" w:rsidRDefault="009607C1" w:rsidP="009607C1">
      <w:pPr>
        <w:pStyle w:val="1"/>
      </w:pPr>
      <w:r w:rsidRPr="009607C1">
        <w:rPr>
          <w:rFonts w:hint="eastAsia"/>
        </w:rPr>
        <w:lastRenderedPageBreak/>
        <w:t>服务及</w:t>
      </w:r>
      <w:r w:rsidR="00F725E2">
        <w:rPr>
          <w:rFonts w:hint="eastAsia"/>
        </w:rPr>
        <w:t>高危</w:t>
      </w:r>
      <w:r w:rsidRPr="009607C1">
        <w:rPr>
          <w:rFonts w:hint="eastAsia"/>
        </w:rPr>
        <w:t>端口关闭</w:t>
      </w:r>
    </w:p>
    <w:p w14:paraId="05BE32BC" w14:textId="77777777" w:rsidR="009607C1" w:rsidRPr="00ED2A76" w:rsidRDefault="009607C1" w:rsidP="009607C1">
      <w:pPr>
        <w:pStyle w:val="aa"/>
        <w:numPr>
          <w:ilvl w:val="0"/>
          <w:numId w:val="29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t>在</w:t>
      </w:r>
      <w:r>
        <w:rPr>
          <w:rFonts w:ascii="Noto Serif" w:hAnsi="Noto Serif" w:cs="Noto Serif" w:hint="eastAsia"/>
        </w:rPr>
        <w:t>Windows</w:t>
      </w:r>
      <w:r>
        <w:rPr>
          <w:rFonts w:ascii="Noto Serif" w:hAnsi="Noto Serif" w:cs="Noto Serif" w:hint="eastAsia"/>
        </w:rPr>
        <w:t>搜索框中输入“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”，启动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工具</w:t>
      </w:r>
      <w:r w:rsidRPr="00ED2A76">
        <w:rPr>
          <w:rFonts w:ascii="Noto Serif" w:hAnsi="Noto Serif" w:cs="Noto Serif"/>
        </w:rPr>
        <w:t>。</w:t>
      </w:r>
    </w:p>
    <w:p w14:paraId="6CAD12FD" w14:textId="77777777" w:rsidR="009607C1" w:rsidRPr="009607C1" w:rsidRDefault="009607C1" w:rsidP="009607C1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222AAD93" wp14:editId="5A51AA6E">
            <wp:extent cx="4155644" cy="3474720"/>
            <wp:effectExtent l="0" t="0" r="0" b="0"/>
            <wp:docPr id="2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91" cy="349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52B2" w14:textId="77777777" w:rsidR="00120728" w:rsidRPr="009607C1" w:rsidRDefault="009607C1" w:rsidP="00120728">
      <w:pPr>
        <w:pStyle w:val="aa"/>
        <w:numPr>
          <w:ilvl w:val="0"/>
          <w:numId w:val="29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Open</w:t>
      </w:r>
      <w:r>
        <w:rPr>
          <w:rFonts w:hint="eastAsia"/>
        </w:rPr>
        <w:t>框中输入“</w:t>
      </w:r>
      <w:commentRangeStart w:id="3"/>
      <w:proofErr w:type="spellStart"/>
      <w:r>
        <w:rPr>
          <w:rFonts w:hint="eastAsia"/>
        </w:rPr>
        <w:t>seervices</w:t>
      </w:r>
      <w:r>
        <w:t>.msc</w:t>
      </w:r>
      <w:proofErr w:type="spellEnd"/>
      <w:r>
        <w:rPr>
          <w:rFonts w:hint="eastAsia"/>
        </w:rPr>
        <w:t>”</w:t>
      </w:r>
      <w:commentRangeEnd w:id="3"/>
      <w:r w:rsidR="003F5A9A">
        <w:rPr>
          <w:rStyle w:val="ab"/>
        </w:rPr>
        <w:commentReference w:id="3"/>
      </w:r>
      <w:r>
        <w:rPr>
          <w:rFonts w:hint="eastAsia"/>
        </w:rPr>
        <w:t>，并点击“</w:t>
      </w:r>
      <w:r w:rsidRPr="005C7CCA">
        <w:rPr>
          <w:rFonts w:ascii="Noto Serif" w:hAnsi="Noto Serif" w:cs="Noto Serif"/>
        </w:rPr>
        <w:t>OK</w:t>
      </w:r>
      <w:r>
        <w:rPr>
          <w:rFonts w:hint="eastAsia"/>
        </w:rPr>
        <w:t>”。</w:t>
      </w:r>
    </w:p>
    <w:p w14:paraId="0E7747F7" w14:textId="77777777" w:rsidR="00120728" w:rsidRDefault="009607C1" w:rsidP="00120728">
      <w:pPr>
        <w:rPr>
          <w:rFonts w:ascii="Noto Serif" w:hAnsi="Noto Serif" w:cs="Noto Serif"/>
        </w:rPr>
      </w:pPr>
      <w:r>
        <w:rPr>
          <w:rFonts w:ascii="Noto Serif" w:hAnsi="Noto Serif" w:cs="Noto Serif" w:hint="eastAsia"/>
          <w:noProof/>
        </w:rPr>
        <w:drawing>
          <wp:inline distT="0" distB="0" distL="0" distR="0" wp14:anchorId="0A04297D" wp14:editId="5CB8469F">
            <wp:extent cx="4522470" cy="2906395"/>
            <wp:effectExtent l="0" t="0" r="0" b="8255"/>
            <wp:docPr id="23" name="图片 23" descr="C:\Users\z\AppData\Local\Temp\Rar$DRa21292.30805\Snipaste_2024-06-20_19-29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\AppData\Local\Temp\Rar$DRa21292.30805\Snipaste_2024-06-20_19-29-3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8548" w14:textId="77777777" w:rsidR="002556AB" w:rsidRDefault="002556AB">
      <w:pPr>
        <w:widowControl/>
        <w:jc w:val="left"/>
        <w:rPr>
          <w:rFonts w:ascii="Noto Serif" w:hAnsi="Noto Serif" w:cs="Noto Serif"/>
        </w:rPr>
      </w:pPr>
      <w:r>
        <w:rPr>
          <w:rFonts w:ascii="Noto Serif" w:hAnsi="Noto Serif" w:cs="Noto Serif"/>
        </w:rPr>
        <w:br w:type="page"/>
      </w:r>
    </w:p>
    <w:p w14:paraId="41D5D7A0" w14:textId="77777777" w:rsidR="002556AB" w:rsidRPr="002556AB" w:rsidRDefault="002556AB" w:rsidP="002556AB">
      <w:pPr>
        <w:pStyle w:val="aa"/>
        <w:numPr>
          <w:ilvl w:val="0"/>
          <w:numId w:val="29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lastRenderedPageBreak/>
        <w:t>选择服务</w:t>
      </w:r>
      <w:r w:rsidR="008D5998">
        <w:rPr>
          <w:rFonts w:ascii="Noto Serif" w:hAnsi="Noto Serif" w:cs="Noto Serif" w:hint="eastAsia"/>
        </w:rPr>
        <w:t>“</w:t>
      </w:r>
      <w:r w:rsidR="008D5998" w:rsidRPr="008D5998">
        <w:rPr>
          <w:rFonts w:ascii="Noto Serif" w:hAnsi="Noto Serif" w:cs="Noto Serif"/>
        </w:rPr>
        <w:t>Connected User Experiences and Telemetry</w:t>
      </w:r>
      <w:r w:rsidR="008D5998">
        <w:rPr>
          <w:rFonts w:ascii="Noto Serif" w:hAnsi="Noto Serif" w:cs="Noto Serif" w:hint="eastAsia"/>
        </w:rPr>
        <w:t>”，右键点击“</w:t>
      </w:r>
      <w:r w:rsidR="008D5998">
        <w:rPr>
          <w:rFonts w:ascii="Noto Serif" w:hAnsi="Noto Serif" w:cs="Noto Serif" w:hint="eastAsia"/>
        </w:rPr>
        <w:t>Properties</w:t>
      </w:r>
      <w:r w:rsidR="008D5998">
        <w:rPr>
          <w:rFonts w:ascii="Noto Serif" w:hAnsi="Noto Serif" w:cs="Noto Serif" w:hint="eastAsia"/>
        </w:rPr>
        <w:t>”。</w:t>
      </w:r>
    </w:p>
    <w:p w14:paraId="43BDDF01" w14:textId="77777777" w:rsidR="002556AB" w:rsidRDefault="002556AB">
      <w:pPr>
        <w:widowControl/>
        <w:jc w:val="left"/>
      </w:pPr>
      <w:r>
        <w:rPr>
          <w:noProof/>
        </w:rPr>
        <w:drawing>
          <wp:inline distT="0" distB="0" distL="0" distR="0" wp14:anchorId="247A3408" wp14:editId="7F2ACA74">
            <wp:extent cx="5266690" cy="2662555"/>
            <wp:effectExtent l="0" t="0" r="0" b="4445"/>
            <wp:docPr id="38" name="图片 38" descr="C:\Users\z\AppData\Local\Temp\Rar$DRa21292.47877\Snipaste_2024-06-20_19-30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\AppData\Local\Temp\Rar$DRa21292.47877\Snipaste_2024-06-20_19-30-1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06F2" w14:textId="77777777" w:rsidR="004D4B57" w:rsidRDefault="008D5998" w:rsidP="004D4B57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将</w:t>
      </w:r>
      <w:r w:rsidR="004D4B57">
        <w:rPr>
          <w:rFonts w:hint="eastAsia"/>
        </w:rPr>
        <w:t>“</w:t>
      </w:r>
      <w:r w:rsidR="004D4B57">
        <w:rPr>
          <w:rFonts w:hint="eastAsia"/>
        </w:rPr>
        <w:t>Startup</w:t>
      </w:r>
      <w:r w:rsidR="004D4B57">
        <w:t xml:space="preserve"> </w:t>
      </w:r>
      <w:r w:rsidR="004D4B57">
        <w:rPr>
          <w:rFonts w:hint="eastAsia"/>
        </w:rPr>
        <w:t>type</w:t>
      </w:r>
      <w:r w:rsidR="004D4B57">
        <w:rPr>
          <w:rFonts w:hint="eastAsia"/>
        </w:rPr>
        <w:t>”</w:t>
      </w:r>
      <w:r>
        <w:rPr>
          <w:rFonts w:hint="eastAsia"/>
        </w:rPr>
        <w:t>修改为“</w:t>
      </w:r>
      <w:r>
        <w:rPr>
          <w:rFonts w:hint="eastAsia"/>
        </w:rPr>
        <w:t>Disabled</w:t>
      </w:r>
      <w:r>
        <w:rPr>
          <w:rFonts w:hint="eastAsia"/>
        </w:rPr>
        <w:t>”，并点击“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1C146D19" w14:textId="77777777" w:rsidR="001D1836" w:rsidRDefault="004D4B57" w:rsidP="004D4B57">
      <w:pPr>
        <w:widowControl/>
        <w:jc w:val="left"/>
      </w:pPr>
      <w:r>
        <w:rPr>
          <w:noProof/>
        </w:rPr>
        <w:drawing>
          <wp:inline distT="0" distB="0" distL="0" distR="0" wp14:anchorId="27A5C325" wp14:editId="1D3C37CA">
            <wp:extent cx="5274310" cy="4206240"/>
            <wp:effectExtent l="0" t="0" r="2540" b="3810"/>
            <wp:docPr id="65" name="图片 65" descr="C:\Users\z\AppData\Local\Temp\Rar$DRa21292.31829\Snipaste_2024-06-20_19-32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\AppData\Local\Temp\Rar$DRa21292.31829\Snipaste_2024-06-20_19-32-4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233C" w14:textId="77777777" w:rsidR="008D5998" w:rsidRDefault="008D5998">
      <w:pPr>
        <w:widowControl/>
        <w:jc w:val="left"/>
      </w:pPr>
      <w:r>
        <w:br w:type="page"/>
      </w:r>
    </w:p>
    <w:p w14:paraId="581695C1" w14:textId="77777777" w:rsidR="008D5998" w:rsidRDefault="008D5998" w:rsidP="008D5998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ascii="Noto Serif" w:hAnsi="Noto Serif" w:cs="Noto Serif" w:hint="eastAsia"/>
        </w:rPr>
        <w:lastRenderedPageBreak/>
        <w:t>选择服务“</w:t>
      </w:r>
      <w:proofErr w:type="spellStart"/>
      <w:r>
        <w:rPr>
          <w:rFonts w:ascii="Noto Serif" w:hAnsi="Noto Serif" w:cs="Noto Serif"/>
        </w:rPr>
        <w:t>Sys</w:t>
      </w:r>
      <w:r w:rsidR="004D4B57">
        <w:rPr>
          <w:rFonts w:ascii="Noto Serif" w:hAnsi="Noto Serif" w:cs="Noto Serif"/>
        </w:rPr>
        <w:t>Main</w:t>
      </w:r>
      <w:proofErr w:type="spellEnd"/>
      <w:r>
        <w:rPr>
          <w:rFonts w:ascii="Noto Serif" w:hAnsi="Noto Serif" w:cs="Noto Serif" w:hint="eastAsia"/>
        </w:rPr>
        <w:t>”，右键点击“</w:t>
      </w:r>
      <w:r>
        <w:rPr>
          <w:rFonts w:ascii="Noto Serif" w:hAnsi="Noto Serif" w:cs="Noto Serif" w:hint="eastAsia"/>
        </w:rPr>
        <w:t>Properties</w:t>
      </w:r>
      <w:r>
        <w:rPr>
          <w:rFonts w:ascii="Noto Serif" w:hAnsi="Noto Serif" w:cs="Noto Serif" w:hint="eastAsia"/>
        </w:rPr>
        <w:t>”。</w:t>
      </w:r>
    </w:p>
    <w:p w14:paraId="757BE899" w14:textId="77777777" w:rsidR="002556AB" w:rsidRDefault="004D4B57">
      <w:pPr>
        <w:widowControl/>
        <w:jc w:val="left"/>
      </w:pPr>
      <w:r>
        <w:rPr>
          <w:rFonts w:hint="eastAsia"/>
          <w:noProof/>
        </w:rPr>
        <w:drawing>
          <wp:inline distT="0" distB="0" distL="0" distR="0" wp14:anchorId="2A34EF97" wp14:editId="4BD837F7">
            <wp:extent cx="5274310" cy="2853055"/>
            <wp:effectExtent l="0" t="0" r="2540" b="4445"/>
            <wp:docPr id="45" name="图片 45" descr="C:\Users\z\AppData\Local\Temp\Rar$DRa21292.29833\Snipaste_2024-06-20_19-3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\AppData\Local\Temp\Rar$DRa21292.29833\Snipaste_2024-06-20_19-31-16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2D78" w14:textId="77777777" w:rsidR="004D4B57" w:rsidRDefault="004D4B57" w:rsidP="004D4B57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将“</w:t>
      </w:r>
      <w:r>
        <w:rPr>
          <w:rFonts w:hint="eastAsia"/>
        </w:rPr>
        <w:t>Startup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”修改为“</w:t>
      </w:r>
      <w:r>
        <w:rPr>
          <w:rFonts w:hint="eastAsia"/>
        </w:rPr>
        <w:t>Disabled</w:t>
      </w:r>
      <w:r>
        <w:rPr>
          <w:rFonts w:hint="eastAsia"/>
        </w:rPr>
        <w:t>”，并点击“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1BB8200D" w14:textId="77777777" w:rsidR="00F05344" w:rsidRDefault="00F05344" w:rsidP="00F05344">
      <w:pPr>
        <w:widowControl/>
        <w:jc w:val="left"/>
      </w:pPr>
      <w:r>
        <w:rPr>
          <w:noProof/>
        </w:rPr>
        <w:drawing>
          <wp:inline distT="0" distB="0" distL="0" distR="0" wp14:anchorId="40E7DCD7" wp14:editId="1A100358">
            <wp:extent cx="5269865" cy="5232400"/>
            <wp:effectExtent l="0" t="0" r="698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42D5" w14:textId="77777777" w:rsidR="004D4B57" w:rsidRDefault="004D4B57" w:rsidP="004D4B57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ascii="Noto Serif" w:hAnsi="Noto Serif" w:cs="Noto Serif" w:hint="eastAsia"/>
        </w:rPr>
        <w:lastRenderedPageBreak/>
        <w:t>选择服务“</w:t>
      </w:r>
      <w:r>
        <w:rPr>
          <w:rFonts w:ascii="Noto Serif" w:hAnsi="Noto Serif" w:cs="Noto Serif"/>
        </w:rPr>
        <w:t>Windows Search</w:t>
      </w:r>
      <w:r>
        <w:rPr>
          <w:rFonts w:ascii="Noto Serif" w:hAnsi="Noto Serif" w:cs="Noto Serif" w:hint="eastAsia"/>
        </w:rPr>
        <w:t>”，右键点击“</w:t>
      </w:r>
      <w:r>
        <w:rPr>
          <w:rFonts w:ascii="Noto Serif" w:hAnsi="Noto Serif" w:cs="Noto Serif" w:hint="eastAsia"/>
        </w:rPr>
        <w:t>Properties</w:t>
      </w:r>
      <w:r>
        <w:rPr>
          <w:rFonts w:ascii="Noto Serif" w:hAnsi="Noto Serif" w:cs="Noto Serif" w:hint="eastAsia"/>
        </w:rPr>
        <w:t>”。</w:t>
      </w:r>
    </w:p>
    <w:p w14:paraId="2EBA8A05" w14:textId="77777777" w:rsidR="002556AB" w:rsidRDefault="00566D86">
      <w:pPr>
        <w:widowControl/>
        <w:jc w:val="left"/>
      </w:pPr>
      <w:r>
        <w:rPr>
          <w:rFonts w:hint="eastAsia"/>
          <w:noProof/>
        </w:rPr>
        <w:drawing>
          <wp:inline distT="0" distB="0" distL="0" distR="0" wp14:anchorId="735CF546" wp14:editId="503A6202">
            <wp:extent cx="5266690" cy="3152775"/>
            <wp:effectExtent l="0" t="0" r="0" b="9525"/>
            <wp:docPr id="46" name="图片 46" descr="C:\Users\z\AppData\Local\Temp\Rar$DRa21292.30582\Snipaste_2024-06-20_19-3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\AppData\Local\Temp\Rar$DRa21292.30582\Snipaste_2024-06-20_19-31-5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B4D7" w14:textId="77777777" w:rsidR="004D4B57" w:rsidRDefault="004D4B57">
      <w:pPr>
        <w:widowControl/>
        <w:jc w:val="left"/>
      </w:pPr>
    </w:p>
    <w:p w14:paraId="511F7079" w14:textId="77777777" w:rsidR="004D4B57" w:rsidRDefault="004D4B57" w:rsidP="004D4B57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将“</w:t>
      </w:r>
      <w:r>
        <w:rPr>
          <w:rFonts w:hint="eastAsia"/>
        </w:rPr>
        <w:t>Startup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”修改为“</w:t>
      </w:r>
      <w:r>
        <w:rPr>
          <w:rFonts w:hint="eastAsia"/>
        </w:rPr>
        <w:t>Disabled</w:t>
      </w:r>
      <w:r>
        <w:rPr>
          <w:rFonts w:hint="eastAsia"/>
        </w:rPr>
        <w:t>”，并点击“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3E2AC007" w14:textId="77777777" w:rsidR="00566D86" w:rsidRDefault="00566D86">
      <w:pPr>
        <w:widowControl/>
        <w:jc w:val="left"/>
      </w:pPr>
      <w:r>
        <w:rPr>
          <w:noProof/>
        </w:rPr>
        <w:drawing>
          <wp:inline distT="0" distB="0" distL="0" distR="0" wp14:anchorId="6ACED000" wp14:editId="1B0E71B6">
            <wp:extent cx="5266690" cy="4110990"/>
            <wp:effectExtent l="0" t="0" r="0" b="3810"/>
            <wp:docPr id="47" name="图片 47" descr="C:\Users\z\AppData\Local\Temp\Rar$DRa21292.31323\Snipaste_2024-06-20_19-3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\AppData\Local\Temp\Rar$DRa21292.31323\Snipaste_2024-06-20_19-32-1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9FDE" w14:textId="77777777" w:rsidR="00B4216B" w:rsidRDefault="00B4216B">
      <w:pPr>
        <w:widowControl/>
        <w:jc w:val="left"/>
      </w:pPr>
      <w:r>
        <w:br w:type="page"/>
      </w:r>
    </w:p>
    <w:p w14:paraId="1DA2BA87" w14:textId="77777777" w:rsidR="00B4216B" w:rsidRPr="00ED2A76" w:rsidRDefault="00B4216B" w:rsidP="00B4216B">
      <w:pPr>
        <w:pStyle w:val="aa"/>
        <w:numPr>
          <w:ilvl w:val="0"/>
          <w:numId w:val="29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lastRenderedPageBreak/>
        <w:t>在</w:t>
      </w:r>
      <w:r>
        <w:rPr>
          <w:rFonts w:ascii="Noto Serif" w:hAnsi="Noto Serif" w:cs="Noto Serif" w:hint="eastAsia"/>
        </w:rPr>
        <w:t>Windows</w:t>
      </w:r>
      <w:r>
        <w:rPr>
          <w:rFonts w:ascii="Noto Serif" w:hAnsi="Noto Serif" w:cs="Noto Serif" w:hint="eastAsia"/>
        </w:rPr>
        <w:t>搜索框中输入“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”，启动</w:t>
      </w:r>
      <w:r>
        <w:rPr>
          <w:rFonts w:ascii="Noto Serif" w:hAnsi="Noto Serif" w:cs="Noto Serif" w:hint="eastAsia"/>
        </w:rPr>
        <w:t>Run</w:t>
      </w:r>
      <w:r>
        <w:rPr>
          <w:rFonts w:ascii="Noto Serif" w:hAnsi="Noto Serif" w:cs="Noto Serif" w:hint="eastAsia"/>
        </w:rPr>
        <w:t>工具</w:t>
      </w:r>
      <w:r w:rsidRPr="00ED2A76">
        <w:rPr>
          <w:rFonts w:ascii="Noto Serif" w:hAnsi="Noto Serif" w:cs="Noto Serif"/>
        </w:rPr>
        <w:t>。</w:t>
      </w:r>
    </w:p>
    <w:p w14:paraId="06DA8D56" w14:textId="77777777" w:rsidR="00B4216B" w:rsidRPr="009607C1" w:rsidRDefault="00B4216B" w:rsidP="00B4216B">
      <w:pPr>
        <w:ind w:left="360"/>
        <w:rPr>
          <w:rFonts w:ascii="Noto Serif" w:hAnsi="Noto Serif" w:cs="Noto Serif"/>
        </w:rPr>
      </w:pPr>
      <w:r w:rsidRPr="00ED2A76">
        <w:rPr>
          <w:rFonts w:ascii="Noto Serif" w:hAnsi="Noto Serif" w:cs="Noto Serif"/>
          <w:noProof/>
        </w:rPr>
        <w:drawing>
          <wp:inline distT="0" distB="0" distL="0" distR="0" wp14:anchorId="142D0133" wp14:editId="1D93D034">
            <wp:extent cx="4155644" cy="3474720"/>
            <wp:effectExtent l="0" t="0" r="0" b="0"/>
            <wp:docPr id="9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91" cy="349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C9E1" w14:textId="77777777" w:rsidR="00EF5FD6" w:rsidRDefault="00EF5FD6" w:rsidP="00EF5FD6">
      <w:pPr>
        <w:widowControl/>
        <w:jc w:val="left"/>
      </w:pPr>
    </w:p>
    <w:p w14:paraId="2D89619B" w14:textId="77777777" w:rsidR="00566D86" w:rsidRDefault="00B4216B" w:rsidP="0079129C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在</w:t>
      </w:r>
      <w:r>
        <w:rPr>
          <w:rFonts w:hint="eastAsia"/>
        </w:rPr>
        <w:t>Open</w:t>
      </w:r>
      <w:r>
        <w:rPr>
          <w:rFonts w:hint="eastAsia"/>
        </w:rPr>
        <w:t>框中输入“</w:t>
      </w:r>
      <w:r w:rsidR="0015508D">
        <w:rPr>
          <w:rFonts w:hint="eastAsia"/>
        </w:rPr>
        <w:t>control</w:t>
      </w:r>
      <w:r w:rsidR="0015508D">
        <w:t xml:space="preserve"> </w:t>
      </w:r>
      <w:r w:rsidR="0015508D">
        <w:rPr>
          <w:rFonts w:hint="eastAsia"/>
        </w:rPr>
        <w:t>panel</w:t>
      </w:r>
      <w:r>
        <w:rPr>
          <w:rFonts w:hint="eastAsia"/>
        </w:rPr>
        <w:t>”，并点击“</w:t>
      </w:r>
      <w:r w:rsidRPr="0079129C">
        <w:rPr>
          <w:rFonts w:ascii="Noto Serif" w:hAnsi="Noto Serif" w:cs="Noto Serif"/>
        </w:rPr>
        <w:t>OK</w:t>
      </w:r>
      <w:r>
        <w:rPr>
          <w:rFonts w:hint="eastAsia"/>
        </w:rPr>
        <w:t>”。</w:t>
      </w:r>
    </w:p>
    <w:p w14:paraId="0A7238E0" w14:textId="77777777" w:rsidR="0015508D" w:rsidRDefault="00566D86">
      <w:pPr>
        <w:widowControl/>
        <w:jc w:val="left"/>
      </w:pPr>
      <w:r>
        <w:rPr>
          <w:noProof/>
        </w:rPr>
        <w:drawing>
          <wp:inline distT="0" distB="0" distL="0" distR="0" wp14:anchorId="4AA72A17" wp14:editId="0A068DF9">
            <wp:extent cx="4374515" cy="2560320"/>
            <wp:effectExtent l="0" t="0" r="6985" b="0"/>
            <wp:docPr id="66" name="图片 66" descr="C:\Users\z\AppData\Local\Temp\Rar$DRa21292.32974\Snipaste_2024-06-20_19-33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\AppData\Local\Temp\Rar$DRa21292.32974\Snipaste_2024-06-20_19-33-1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9A60" w14:textId="77777777" w:rsidR="00EF5FD6" w:rsidRDefault="00EF5FD6">
      <w:pPr>
        <w:widowControl/>
        <w:jc w:val="left"/>
      </w:pPr>
      <w:r>
        <w:br w:type="page"/>
      </w:r>
    </w:p>
    <w:p w14:paraId="27BB4D23" w14:textId="77777777" w:rsidR="0015508D" w:rsidRDefault="0015508D" w:rsidP="0015508D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lastRenderedPageBreak/>
        <w:t>点击“</w:t>
      </w: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Security</w:t>
      </w:r>
      <w:r>
        <w:rPr>
          <w:rFonts w:hint="eastAsia"/>
        </w:rPr>
        <w:t>”。</w:t>
      </w:r>
    </w:p>
    <w:p w14:paraId="578AFFA5" w14:textId="77777777" w:rsidR="0015508D" w:rsidRDefault="00566D86" w:rsidP="0015508D">
      <w:pPr>
        <w:widowControl/>
        <w:jc w:val="left"/>
      </w:pPr>
      <w:r>
        <w:rPr>
          <w:noProof/>
        </w:rPr>
        <w:drawing>
          <wp:inline distT="0" distB="0" distL="0" distR="0" wp14:anchorId="3881463A" wp14:editId="526FDE75">
            <wp:extent cx="5266690" cy="2092325"/>
            <wp:effectExtent l="0" t="0" r="0" b="3175"/>
            <wp:docPr id="67" name="图片 67" descr="C:\Users\z\AppData\Local\Temp\Rar$DRa21292.33371\Snipaste_2024-06-20_19-3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\AppData\Local\Temp\Rar$DRa21292.33371\Snipaste_2024-06-20_19-33-34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452C" w14:textId="77777777" w:rsidR="0015508D" w:rsidRDefault="0015508D" w:rsidP="0015508D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点击“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Defender</w:t>
      </w:r>
      <w:r>
        <w:t xml:space="preserve"> </w:t>
      </w:r>
      <w:r>
        <w:rPr>
          <w:rFonts w:hint="eastAsia"/>
        </w:rPr>
        <w:t>Firewall</w:t>
      </w:r>
      <w:r>
        <w:rPr>
          <w:rFonts w:hint="eastAsia"/>
        </w:rPr>
        <w:t>”。</w:t>
      </w:r>
    </w:p>
    <w:p w14:paraId="29304F80" w14:textId="77777777" w:rsidR="0015508D" w:rsidRDefault="00566D86" w:rsidP="0015508D">
      <w:pPr>
        <w:widowControl/>
        <w:jc w:val="left"/>
      </w:pPr>
      <w:r>
        <w:rPr>
          <w:noProof/>
        </w:rPr>
        <w:drawing>
          <wp:inline distT="0" distB="0" distL="0" distR="0" wp14:anchorId="28B621F8" wp14:editId="6E41FD69">
            <wp:extent cx="5266690" cy="2362835"/>
            <wp:effectExtent l="0" t="0" r="0" b="0"/>
            <wp:docPr id="68" name="图片 68" descr="C:\Users\z\AppData\Local\Temp\Rar$DRa21292.33775\Snipaste_2024-06-20_19-3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\AppData\Local\Temp\Rar$DRa21292.33775\Snipaste_2024-06-20_19-33-45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A2EA" w14:textId="77777777" w:rsidR="004534B6" w:rsidRDefault="004534B6" w:rsidP="004534B6">
      <w:pPr>
        <w:widowControl/>
        <w:jc w:val="left"/>
      </w:pPr>
    </w:p>
    <w:p w14:paraId="2584B471" w14:textId="77777777" w:rsidR="0015508D" w:rsidRDefault="0015508D" w:rsidP="0015508D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点击“</w:t>
      </w:r>
      <w:r>
        <w:rPr>
          <w:rFonts w:hint="eastAsia"/>
        </w:rPr>
        <w:t>Advanced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”</w:t>
      </w:r>
      <w:r w:rsidR="00935958">
        <w:rPr>
          <w:rFonts w:hint="eastAsia"/>
        </w:rPr>
        <w:t>。</w:t>
      </w:r>
    </w:p>
    <w:p w14:paraId="6F0B06D3" w14:textId="77777777" w:rsidR="0015508D" w:rsidRDefault="00566D86" w:rsidP="0015508D">
      <w:pPr>
        <w:widowControl/>
        <w:jc w:val="left"/>
      </w:pPr>
      <w:r>
        <w:rPr>
          <w:noProof/>
        </w:rPr>
        <w:drawing>
          <wp:inline distT="0" distB="0" distL="0" distR="0" wp14:anchorId="74A38892" wp14:editId="40BB4ABD">
            <wp:extent cx="5266690" cy="2275205"/>
            <wp:effectExtent l="0" t="0" r="0" b="0"/>
            <wp:docPr id="69" name="图片 69" descr="C:\Users\z\AppData\Local\Temp\Rar$DRa21292.34251\Snipaste_2024-06-20_19-3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\AppData\Local\Temp\Rar$DRa21292.34251\Snipaste_2024-06-20_19-34-1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BA33" w14:textId="77777777" w:rsidR="00EF5FD6" w:rsidRDefault="00EF5FD6">
      <w:pPr>
        <w:widowControl/>
        <w:jc w:val="left"/>
      </w:pPr>
      <w:r>
        <w:br w:type="page"/>
      </w:r>
    </w:p>
    <w:p w14:paraId="6420FF95" w14:textId="77777777" w:rsidR="0015508D" w:rsidRDefault="0015508D" w:rsidP="0015508D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lastRenderedPageBreak/>
        <w:t>右键点击“</w:t>
      </w:r>
      <w:commentRangeStart w:id="4"/>
      <w:r>
        <w:rPr>
          <w:rFonts w:hint="eastAsia"/>
        </w:rPr>
        <w:t>Inbound</w:t>
      </w:r>
      <w:r>
        <w:t xml:space="preserve"> </w:t>
      </w:r>
      <w:r>
        <w:rPr>
          <w:rFonts w:hint="eastAsia"/>
        </w:rPr>
        <w:t>Rule</w:t>
      </w:r>
      <w:commentRangeEnd w:id="4"/>
      <w:r w:rsidR="003F5A9A">
        <w:rPr>
          <w:rStyle w:val="ab"/>
        </w:rPr>
        <w:commentReference w:id="4"/>
      </w:r>
      <w:r>
        <w:rPr>
          <w:rFonts w:hint="eastAsia"/>
        </w:rPr>
        <w:t>”，</w:t>
      </w:r>
      <w:r>
        <w:rPr>
          <w:rFonts w:hint="eastAsia"/>
        </w:rPr>
        <w:t xml:space="preserve"> </w:t>
      </w:r>
      <w:r>
        <w:rPr>
          <w:rFonts w:hint="eastAsia"/>
        </w:rPr>
        <w:t>然后选择“</w:t>
      </w:r>
      <w:commentRangeStart w:id="5"/>
      <w:r>
        <w:rPr>
          <w:rFonts w:hint="eastAsia"/>
        </w:rPr>
        <w:t>New</w:t>
      </w:r>
      <w:r>
        <w:t xml:space="preserve"> Rule</w:t>
      </w:r>
      <w:commentRangeEnd w:id="5"/>
      <w:r w:rsidR="003F5A9A">
        <w:rPr>
          <w:rStyle w:val="ab"/>
        </w:rPr>
        <w:commentReference w:id="5"/>
      </w:r>
      <w:r>
        <w:rPr>
          <w:rFonts w:hint="eastAsia"/>
        </w:rPr>
        <w:t>”。</w:t>
      </w:r>
    </w:p>
    <w:p w14:paraId="60F9D4CA" w14:textId="77777777" w:rsidR="0015508D" w:rsidRDefault="00566D86" w:rsidP="0015508D">
      <w:pPr>
        <w:widowControl/>
        <w:jc w:val="left"/>
      </w:pPr>
      <w:r>
        <w:rPr>
          <w:noProof/>
        </w:rPr>
        <w:drawing>
          <wp:inline distT="0" distB="0" distL="0" distR="0" wp14:anchorId="6C2F1EAE" wp14:editId="66B8FA3C">
            <wp:extent cx="5274310" cy="3225800"/>
            <wp:effectExtent l="0" t="0" r="2540" b="0"/>
            <wp:docPr id="80" name="图片 80" descr="C:\Users\z\AppData\Local\Temp\Rar$DRa21292.34792\Snipaste_2024-06-20_19-34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\AppData\Local\Temp\Rar$DRa21292.34792\Snipaste_2024-06-20_19-34-4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252B" w14:textId="77777777" w:rsidR="0015508D" w:rsidRDefault="0015508D" w:rsidP="0015508D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选择“</w:t>
      </w:r>
      <w:r>
        <w:rPr>
          <w:rFonts w:hint="eastAsia"/>
        </w:rPr>
        <w:t>Custom</w:t>
      </w:r>
      <w:r>
        <w:rPr>
          <w:rFonts w:hint="eastAsia"/>
        </w:rPr>
        <w:t>”。</w:t>
      </w:r>
    </w:p>
    <w:p w14:paraId="224FD005" w14:textId="77777777" w:rsidR="00566D86" w:rsidRDefault="00566D86" w:rsidP="0015508D">
      <w:pPr>
        <w:widowControl/>
        <w:jc w:val="left"/>
      </w:pPr>
      <w:r>
        <w:rPr>
          <w:noProof/>
        </w:rPr>
        <w:drawing>
          <wp:inline distT="0" distB="0" distL="0" distR="0" wp14:anchorId="6164C7E8" wp14:editId="7255EFA3">
            <wp:extent cx="5266690" cy="4286885"/>
            <wp:effectExtent l="0" t="0" r="0" b="0"/>
            <wp:docPr id="81" name="图片 81" descr="C:\Users\z\AppData\Local\Temp\Rar$DRa21292.35158\Snipaste_2024-06-20_19-35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\AppData\Local\Temp\Rar$DRa21292.35158\Snipaste_2024-06-20_19-35-0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0AC8" w14:textId="77777777" w:rsidR="00566D86" w:rsidRDefault="00566D86">
      <w:pPr>
        <w:widowControl/>
        <w:jc w:val="left"/>
      </w:pPr>
    </w:p>
    <w:p w14:paraId="7C6698FB" w14:textId="77777777" w:rsidR="00EF5FD6" w:rsidRDefault="00EF5FD6">
      <w:pPr>
        <w:widowControl/>
        <w:jc w:val="left"/>
      </w:pPr>
      <w:r>
        <w:br w:type="page"/>
      </w:r>
    </w:p>
    <w:p w14:paraId="0707DEFB" w14:textId="77777777" w:rsidR="0015508D" w:rsidRDefault="0015508D" w:rsidP="0015508D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lastRenderedPageBreak/>
        <w:t>选择“</w:t>
      </w:r>
      <w:r>
        <w:rPr>
          <w:rFonts w:hint="eastAsia"/>
        </w:rPr>
        <w:t>All</w:t>
      </w:r>
      <w:r>
        <w:t xml:space="preserve"> </w:t>
      </w:r>
      <w:commentRangeStart w:id="6"/>
      <w:r>
        <w:rPr>
          <w:rFonts w:hint="eastAsia"/>
        </w:rPr>
        <w:t>programs</w:t>
      </w:r>
      <w:commentRangeEnd w:id="6"/>
      <w:r w:rsidR="00541E67">
        <w:rPr>
          <w:rStyle w:val="ab"/>
        </w:rPr>
        <w:commentReference w:id="6"/>
      </w:r>
      <w:r>
        <w:rPr>
          <w:rFonts w:hint="eastAsia"/>
        </w:rPr>
        <w:t>”。</w:t>
      </w:r>
    </w:p>
    <w:p w14:paraId="5401F828" w14:textId="77777777" w:rsidR="00566D86" w:rsidRDefault="00566D86">
      <w:pPr>
        <w:widowControl/>
        <w:jc w:val="left"/>
      </w:pPr>
      <w:r>
        <w:rPr>
          <w:noProof/>
        </w:rPr>
        <w:drawing>
          <wp:inline distT="0" distB="0" distL="0" distR="0" wp14:anchorId="65D730AE" wp14:editId="0B7375C8">
            <wp:extent cx="4565474" cy="3716122"/>
            <wp:effectExtent l="0" t="0" r="6985" b="0"/>
            <wp:docPr id="82" name="图片 82" descr="C:\Users\z\AppData\Local\Temp\Rar$DRa21292.35728\Snipaste_2024-06-20_19-3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\AppData\Local\Temp\Rar$DRa21292.35728\Snipaste_2024-06-20_19-35-16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251" cy="372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007A" w14:textId="77777777" w:rsidR="0015508D" w:rsidRDefault="0015508D" w:rsidP="00EF5FD6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将“</w:t>
      </w:r>
      <w:r>
        <w:rPr>
          <w:rFonts w:hint="eastAsia"/>
        </w:rPr>
        <w:t>Protocol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”设置为“</w:t>
      </w:r>
      <w:r>
        <w:rPr>
          <w:rFonts w:hint="eastAsia"/>
        </w:rPr>
        <w:t>TCP</w:t>
      </w:r>
      <w:r>
        <w:rPr>
          <w:rFonts w:hint="eastAsia"/>
        </w:rPr>
        <w:t>”，将“</w:t>
      </w:r>
      <w:r>
        <w:rPr>
          <w:rFonts w:hint="eastAsia"/>
        </w:rPr>
        <w:t>Local</w:t>
      </w:r>
      <w:r>
        <w:t xml:space="preserve"> port</w:t>
      </w:r>
      <w:r>
        <w:rPr>
          <w:rFonts w:hint="eastAsia"/>
        </w:rPr>
        <w:t>”设置为“</w:t>
      </w:r>
      <w:r>
        <w:rPr>
          <w:rFonts w:hint="eastAsia"/>
        </w:rPr>
        <w:t>Specific</w:t>
      </w:r>
      <w:r>
        <w:t xml:space="preserve"> Ports</w:t>
      </w:r>
      <w:r>
        <w:rPr>
          <w:rFonts w:hint="eastAsia"/>
        </w:rPr>
        <w:t>”，并在文本框中输入“</w:t>
      </w:r>
      <w:r>
        <w:rPr>
          <w:rFonts w:hint="eastAsia"/>
        </w:rPr>
        <w:t>21</w:t>
      </w:r>
      <w:r>
        <w:rPr>
          <w:rFonts w:hint="eastAsia"/>
        </w:rPr>
        <w:t>，</w:t>
      </w:r>
      <w:r>
        <w:rPr>
          <w:rFonts w:hint="eastAsia"/>
        </w:rPr>
        <w:t>22</w:t>
      </w:r>
      <w:r>
        <w:rPr>
          <w:rFonts w:hint="eastAsia"/>
        </w:rPr>
        <w:t>，</w:t>
      </w:r>
      <w:r>
        <w:rPr>
          <w:rFonts w:hint="eastAsia"/>
        </w:rPr>
        <w:t>23</w:t>
      </w:r>
      <w:r>
        <w:rPr>
          <w:rFonts w:hint="eastAsia"/>
        </w:rPr>
        <w:t>，</w:t>
      </w:r>
      <w:r>
        <w:rPr>
          <w:rFonts w:hint="eastAsia"/>
        </w:rPr>
        <w:t>135</w:t>
      </w:r>
      <w:r>
        <w:rPr>
          <w:rFonts w:hint="eastAsia"/>
        </w:rPr>
        <w:t>，</w:t>
      </w:r>
      <w:r>
        <w:rPr>
          <w:rFonts w:hint="eastAsia"/>
        </w:rPr>
        <w:t>137</w:t>
      </w:r>
      <w:r>
        <w:rPr>
          <w:rFonts w:hint="eastAsia"/>
        </w:rPr>
        <w:t>，</w:t>
      </w:r>
      <w:r>
        <w:rPr>
          <w:rFonts w:hint="eastAsia"/>
        </w:rPr>
        <w:t>139</w:t>
      </w:r>
      <w:r>
        <w:rPr>
          <w:rFonts w:hint="eastAsia"/>
        </w:rPr>
        <w:t>，</w:t>
      </w:r>
      <w:r>
        <w:rPr>
          <w:rFonts w:hint="eastAsia"/>
        </w:rPr>
        <w:t>445</w:t>
      </w:r>
      <w:r>
        <w:rPr>
          <w:rFonts w:hint="eastAsia"/>
        </w:rPr>
        <w:t>，</w:t>
      </w:r>
      <w:r w:rsidR="00EF5FD6">
        <w:rPr>
          <w:rFonts w:hint="eastAsia"/>
        </w:rPr>
        <w:t>593</w:t>
      </w:r>
      <w:r w:rsidR="00EF5FD6">
        <w:rPr>
          <w:rFonts w:hint="eastAsia"/>
        </w:rPr>
        <w:t>，</w:t>
      </w:r>
      <w:r w:rsidR="00EF5FD6">
        <w:rPr>
          <w:rFonts w:hint="eastAsia"/>
        </w:rPr>
        <w:t>1025</w:t>
      </w:r>
      <w:r w:rsidR="00EF5FD6">
        <w:rPr>
          <w:rFonts w:hint="eastAsia"/>
        </w:rPr>
        <w:t>，</w:t>
      </w:r>
      <w:r w:rsidR="00EF5FD6">
        <w:rPr>
          <w:rFonts w:hint="eastAsia"/>
        </w:rPr>
        <w:t>2745</w:t>
      </w:r>
      <w:r w:rsidR="00EF5FD6">
        <w:rPr>
          <w:rFonts w:hint="eastAsia"/>
        </w:rPr>
        <w:t>，</w:t>
      </w:r>
      <w:r w:rsidR="00EF5FD6">
        <w:rPr>
          <w:rFonts w:hint="eastAsia"/>
        </w:rPr>
        <w:t>3127</w:t>
      </w:r>
      <w:r w:rsidR="00EF5FD6">
        <w:rPr>
          <w:rFonts w:hint="eastAsia"/>
        </w:rPr>
        <w:t>，</w:t>
      </w:r>
      <w:commentRangeStart w:id="7"/>
      <w:r w:rsidR="00EF5FD6">
        <w:rPr>
          <w:rFonts w:hint="eastAsia"/>
        </w:rPr>
        <w:t>6129</w:t>
      </w:r>
      <w:commentRangeEnd w:id="7"/>
      <w:r w:rsidR="00541E67">
        <w:rPr>
          <w:rStyle w:val="ab"/>
        </w:rPr>
        <w:commentReference w:id="7"/>
      </w:r>
      <w:r>
        <w:rPr>
          <w:rFonts w:hint="eastAsia"/>
        </w:rPr>
        <w:t>”</w:t>
      </w:r>
      <w:r w:rsidR="00EF5FD6">
        <w:rPr>
          <w:rFonts w:hint="eastAsia"/>
        </w:rPr>
        <w:t>。</w:t>
      </w:r>
    </w:p>
    <w:p w14:paraId="31114261" w14:textId="77777777" w:rsidR="00566D86" w:rsidRDefault="00566D86">
      <w:pPr>
        <w:widowControl/>
        <w:jc w:val="left"/>
      </w:pPr>
      <w:r>
        <w:rPr>
          <w:noProof/>
        </w:rPr>
        <w:drawing>
          <wp:inline distT="0" distB="0" distL="0" distR="0" wp14:anchorId="677A22B7" wp14:editId="5392B500">
            <wp:extent cx="4853063" cy="3950208"/>
            <wp:effectExtent l="0" t="0" r="5080" b="0"/>
            <wp:docPr id="83" name="图片 83" descr="C:\Users\z\AppData\Local\Temp\Rar$DRa21292.36474\Snipaste_2024-06-20_19-36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\AppData\Local\Temp\Rar$DRa21292.36474\Snipaste_2024-06-20_19-36-5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770" cy="39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C58F4" w14:textId="77777777" w:rsidR="00EF5FD6" w:rsidRDefault="00EF5FD6">
      <w:pPr>
        <w:widowControl/>
        <w:jc w:val="left"/>
      </w:pPr>
      <w:r>
        <w:br w:type="page"/>
      </w:r>
    </w:p>
    <w:p w14:paraId="065D810E" w14:textId="77777777" w:rsidR="00EF5FD6" w:rsidRDefault="00EF5FD6" w:rsidP="00EF5FD6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lastRenderedPageBreak/>
        <w:t>两个选项都选择“</w:t>
      </w:r>
      <w:r>
        <w:rPr>
          <w:rFonts w:hint="eastAsia"/>
        </w:rPr>
        <w:t>Any</w:t>
      </w:r>
      <w:r>
        <w:t xml:space="preserve"> IP </w:t>
      </w:r>
      <w:commentRangeStart w:id="8"/>
      <w:r>
        <w:t>address</w:t>
      </w:r>
      <w:commentRangeEnd w:id="8"/>
      <w:r w:rsidR="00541E67">
        <w:rPr>
          <w:rStyle w:val="ab"/>
        </w:rPr>
        <w:commentReference w:id="8"/>
      </w:r>
      <w:r>
        <w:rPr>
          <w:rFonts w:hint="eastAsia"/>
        </w:rPr>
        <w:t>”。</w:t>
      </w:r>
    </w:p>
    <w:p w14:paraId="4C2CA5AA" w14:textId="77777777" w:rsidR="00EF5FD6" w:rsidRDefault="00566D86">
      <w:pPr>
        <w:widowControl/>
        <w:jc w:val="left"/>
      </w:pPr>
      <w:r>
        <w:rPr>
          <w:noProof/>
        </w:rPr>
        <w:drawing>
          <wp:inline distT="0" distB="0" distL="0" distR="0" wp14:anchorId="3E3697C4" wp14:editId="4F692114">
            <wp:extent cx="4709268" cy="3833165"/>
            <wp:effectExtent l="0" t="0" r="0" b="0"/>
            <wp:docPr id="84" name="图片 84" descr="C:\Users\z\AppData\Local\Temp\Rar$DRa21292.37383\Snipaste_2024-06-20_19-37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\AppData\Local\Temp\Rar$DRa21292.37383\Snipaste_2024-06-20_19-37-0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874" cy="383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51B5" w14:textId="77777777" w:rsidR="00EF5FD6" w:rsidRDefault="00EF5FD6" w:rsidP="00EF5FD6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选择“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commentRangeStart w:id="9"/>
      <w:r>
        <w:rPr>
          <w:rFonts w:hint="eastAsia"/>
        </w:rPr>
        <w:t>connection</w:t>
      </w:r>
      <w:commentRangeEnd w:id="9"/>
      <w:r w:rsidR="00541E67">
        <w:rPr>
          <w:rStyle w:val="ab"/>
        </w:rPr>
        <w:commentReference w:id="9"/>
      </w:r>
      <w:r>
        <w:rPr>
          <w:rFonts w:hint="eastAsia"/>
        </w:rPr>
        <w:t>”</w:t>
      </w:r>
      <w:r w:rsidR="00946B18">
        <w:rPr>
          <w:rFonts w:hint="eastAsia"/>
        </w:rPr>
        <w:t>。</w:t>
      </w:r>
    </w:p>
    <w:p w14:paraId="0A377CA0" w14:textId="77777777" w:rsidR="00566D86" w:rsidRDefault="00566D86">
      <w:pPr>
        <w:widowControl/>
        <w:jc w:val="left"/>
      </w:pPr>
      <w:r>
        <w:rPr>
          <w:noProof/>
        </w:rPr>
        <w:drawing>
          <wp:inline distT="0" distB="0" distL="0" distR="0" wp14:anchorId="0F26E52B" wp14:editId="6232617C">
            <wp:extent cx="5266690" cy="4286885"/>
            <wp:effectExtent l="0" t="0" r="0" b="0"/>
            <wp:docPr id="85" name="图片 85" descr="C:\Users\z\AppData\Local\Temp\Rar$DRa21292.38026\Snipaste_2024-06-20_19-37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\AppData\Local\Temp\Rar$DRa21292.38026\Snipaste_2024-06-20_19-37-19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4C0DF" w14:textId="77777777" w:rsidR="00EF5FD6" w:rsidRDefault="00EF5FD6" w:rsidP="00EF5FD6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lastRenderedPageBreak/>
        <w:t>选择“</w:t>
      </w:r>
      <w:r>
        <w:rPr>
          <w:rFonts w:hint="eastAsia"/>
        </w:rPr>
        <w:t>Domain</w:t>
      </w:r>
      <w:r>
        <w:rPr>
          <w:rFonts w:hint="eastAsia"/>
        </w:rPr>
        <w:t>，</w:t>
      </w:r>
      <w:r>
        <w:rPr>
          <w:rFonts w:hint="eastAsia"/>
        </w:rPr>
        <w:t>Private</w:t>
      </w:r>
      <w:r>
        <w:rPr>
          <w:rFonts w:hint="eastAsia"/>
        </w:rPr>
        <w:t>，</w:t>
      </w:r>
      <w:r>
        <w:rPr>
          <w:rFonts w:hint="eastAsia"/>
        </w:rPr>
        <w:t>Public</w:t>
      </w:r>
      <w:r>
        <w:rPr>
          <w:rFonts w:hint="eastAsia"/>
        </w:rPr>
        <w:t>”。</w:t>
      </w:r>
    </w:p>
    <w:p w14:paraId="6A57EE12" w14:textId="77777777" w:rsidR="00EF5FD6" w:rsidRDefault="00566D86">
      <w:pPr>
        <w:widowControl/>
        <w:jc w:val="left"/>
      </w:pPr>
      <w:r>
        <w:rPr>
          <w:noProof/>
        </w:rPr>
        <w:drawing>
          <wp:inline distT="0" distB="0" distL="0" distR="0" wp14:anchorId="41D2BB19" wp14:editId="4C607AE2">
            <wp:extent cx="4835089" cy="3935578"/>
            <wp:effectExtent l="0" t="0" r="3810" b="8255"/>
            <wp:docPr id="87" name="图片 87" descr="C:\Users\z\AppData\Local\Temp\Rar$DRa21292.38747\Snipaste_2024-06-20_19-3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\AppData\Local\Temp\Rar$DRa21292.38747\Snipaste_2024-06-20_19-37-3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835" cy="394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182F" w14:textId="77777777" w:rsidR="00EF5FD6" w:rsidRDefault="00EF5FD6" w:rsidP="00EF5FD6">
      <w:pPr>
        <w:pStyle w:val="aa"/>
        <w:widowControl/>
        <w:numPr>
          <w:ilvl w:val="0"/>
          <w:numId w:val="29"/>
        </w:numPr>
        <w:ind w:leftChars="0"/>
        <w:jc w:val="left"/>
      </w:pPr>
      <w:r>
        <w:rPr>
          <w:rFonts w:hint="eastAsia"/>
        </w:rPr>
        <w:t>输入规则名称“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High-risk</w:t>
      </w:r>
      <w:r>
        <w:t xml:space="preserve"> </w:t>
      </w:r>
      <w:commentRangeStart w:id="10"/>
      <w:r>
        <w:rPr>
          <w:rFonts w:hint="eastAsia"/>
        </w:rPr>
        <w:t>Ports</w:t>
      </w:r>
      <w:commentRangeEnd w:id="10"/>
      <w:r w:rsidR="00541E67">
        <w:rPr>
          <w:rStyle w:val="ab"/>
        </w:rPr>
        <w:commentReference w:id="10"/>
      </w:r>
      <w:r>
        <w:rPr>
          <w:rFonts w:hint="eastAsia"/>
        </w:rPr>
        <w:t>”</w:t>
      </w:r>
      <w:r w:rsidR="0013734C">
        <w:rPr>
          <w:rFonts w:hint="eastAsia"/>
        </w:rPr>
        <w:t>。</w:t>
      </w:r>
    </w:p>
    <w:p w14:paraId="3D8D8F47" w14:textId="77777777" w:rsidR="00566D86" w:rsidRDefault="00566D86" w:rsidP="00EF5FD6">
      <w:pPr>
        <w:widowControl/>
        <w:jc w:val="left"/>
      </w:pPr>
      <w:r>
        <w:rPr>
          <w:noProof/>
        </w:rPr>
        <w:drawing>
          <wp:inline distT="0" distB="0" distL="0" distR="0" wp14:anchorId="2C5710E9" wp14:editId="23308833">
            <wp:extent cx="4915972" cy="4001414"/>
            <wp:effectExtent l="0" t="0" r="0" b="0"/>
            <wp:docPr id="94" name="图片 94" descr="C:\Users\z\AppData\Local\Temp\Rar$DRa21292.39223\Snipaste_2024-06-20_19-40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\AppData\Local\Temp\Rar$DRa21292.39223\Snipaste_2024-06-20_19-40-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80" cy="40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7ABE6637" w14:textId="77777777" w:rsidR="00EF5FD6" w:rsidRDefault="00EF5FD6">
      <w:pPr>
        <w:widowControl/>
        <w:jc w:val="left"/>
      </w:pPr>
      <w:r>
        <w:br w:type="page"/>
      </w:r>
    </w:p>
    <w:p w14:paraId="75643A7F" w14:textId="77777777" w:rsidR="00120728" w:rsidRDefault="001D1836" w:rsidP="00C57FF3">
      <w:pPr>
        <w:pStyle w:val="1"/>
      </w:pPr>
      <w:r>
        <w:rPr>
          <w:rFonts w:hint="eastAsia"/>
        </w:rPr>
        <w:lastRenderedPageBreak/>
        <w:t>其他安全要求：</w:t>
      </w:r>
    </w:p>
    <w:p w14:paraId="21251758" w14:textId="77777777" w:rsidR="001D1836" w:rsidRDefault="001D1836" w:rsidP="001D1836">
      <w:pPr>
        <w:pStyle w:val="aa"/>
        <w:numPr>
          <w:ilvl w:val="0"/>
          <w:numId w:val="27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t>不允许安装远程控制软件，如</w:t>
      </w:r>
      <w:proofErr w:type="spellStart"/>
      <w:r>
        <w:rPr>
          <w:rFonts w:ascii="Noto Serif" w:hAnsi="Noto Serif" w:cs="Noto Serif" w:hint="eastAsia"/>
        </w:rPr>
        <w:t>Teamviewer</w:t>
      </w:r>
      <w:proofErr w:type="spellEnd"/>
      <w:r>
        <w:rPr>
          <w:rFonts w:ascii="Noto Serif" w:hAnsi="Noto Serif" w:cs="Noto Serif" w:hint="eastAsia"/>
        </w:rPr>
        <w:t>，</w:t>
      </w:r>
      <w:proofErr w:type="spellStart"/>
      <w:r w:rsidRPr="001D1836">
        <w:rPr>
          <w:rFonts w:ascii="Noto Serif" w:hAnsi="Noto Serif" w:cs="Noto Serif"/>
        </w:rPr>
        <w:t>AnyDesk</w:t>
      </w:r>
      <w:proofErr w:type="spellEnd"/>
      <w:r w:rsidRPr="001D1836">
        <w:rPr>
          <w:rFonts w:ascii="Noto Serif" w:hAnsi="Noto Serif" w:cs="Noto Serif"/>
        </w:rPr>
        <w:t xml:space="preserve"> </w:t>
      </w:r>
      <w:r>
        <w:rPr>
          <w:rFonts w:ascii="Noto Serif" w:hAnsi="Noto Serif" w:cs="Noto Serif" w:hint="eastAsia"/>
        </w:rPr>
        <w:t>或</w:t>
      </w:r>
      <w:proofErr w:type="spellStart"/>
      <w:r w:rsidRPr="001D1836">
        <w:rPr>
          <w:rFonts w:ascii="Noto Serif" w:hAnsi="Noto Serif" w:cs="Noto Serif"/>
        </w:rPr>
        <w:t>LogmeIn</w:t>
      </w:r>
      <w:proofErr w:type="spellEnd"/>
      <w:r>
        <w:rPr>
          <w:rFonts w:ascii="Noto Serif" w:hAnsi="Noto Serif" w:cs="Noto Serif" w:hint="eastAsia"/>
        </w:rPr>
        <w:t>。</w:t>
      </w:r>
    </w:p>
    <w:p w14:paraId="26FD5287" w14:textId="77777777" w:rsidR="002F0511" w:rsidRPr="002F0511" w:rsidRDefault="002F0511" w:rsidP="001D1836">
      <w:pPr>
        <w:pStyle w:val="aa"/>
        <w:numPr>
          <w:ilvl w:val="0"/>
          <w:numId w:val="27"/>
        </w:numPr>
        <w:ind w:leftChars="0"/>
        <w:rPr>
          <w:rFonts w:ascii="Noto Serif" w:hAnsi="Noto Serif" w:cs="Noto Serif"/>
        </w:rPr>
      </w:pPr>
      <w:r>
        <w:rPr>
          <w:rFonts w:hint="eastAsia"/>
        </w:rPr>
        <w:t>计算机账户密码要求</w:t>
      </w:r>
    </w:p>
    <w:p w14:paraId="5F53CA6D" w14:textId="77777777" w:rsidR="00514EAC" w:rsidRPr="00A50828" w:rsidRDefault="00514EAC" w:rsidP="00514EAC">
      <w:pPr>
        <w:pStyle w:val="aa"/>
        <w:numPr>
          <w:ilvl w:val="1"/>
          <w:numId w:val="27"/>
        </w:numPr>
        <w:ind w:leftChars="0"/>
        <w:rPr>
          <w:rFonts w:ascii="Noto Serif" w:hAnsi="Noto Serif" w:cs="Noto Serif"/>
        </w:rPr>
      </w:pPr>
      <w:r>
        <w:t>密码最少为</w:t>
      </w:r>
      <w:r>
        <w:t>10</w:t>
      </w:r>
      <w:r>
        <w:t>个字符</w:t>
      </w:r>
      <w:r>
        <w:rPr>
          <w:rFonts w:hint="eastAsia"/>
        </w:rPr>
        <w:t>。</w:t>
      </w:r>
    </w:p>
    <w:p w14:paraId="2C899915" w14:textId="77777777" w:rsidR="00514EAC" w:rsidRPr="00A50828" w:rsidRDefault="00514EAC" w:rsidP="00514EAC">
      <w:pPr>
        <w:pStyle w:val="aa"/>
        <w:numPr>
          <w:ilvl w:val="1"/>
          <w:numId w:val="27"/>
        </w:numPr>
        <w:ind w:leftChars="0"/>
        <w:rPr>
          <w:rFonts w:ascii="Noto Serif" w:hAnsi="Noto Serif" w:cs="Noto Serif"/>
        </w:rPr>
      </w:pPr>
      <w:r>
        <w:t>复杂度为大写、小写、数字、特殊字符中的</w:t>
      </w:r>
      <w:r>
        <w:t>3</w:t>
      </w:r>
      <w:r w:rsidRPr="00A50828">
        <w:rPr>
          <w:rFonts w:ascii="宋体" w:hAnsi="宋体" w:cs="宋体" w:hint="eastAsia"/>
        </w:rPr>
        <w:t>种</w:t>
      </w:r>
      <w:r>
        <w:rPr>
          <w:rFonts w:ascii="宋体" w:hAnsi="宋体" w:cs="宋体" w:hint="eastAsia"/>
        </w:rPr>
        <w:t>。</w:t>
      </w:r>
    </w:p>
    <w:p w14:paraId="35C27A2B" w14:textId="77777777" w:rsidR="00514EAC" w:rsidRPr="00514EAC" w:rsidRDefault="00514EAC" w:rsidP="00514EAC">
      <w:pPr>
        <w:pStyle w:val="aa"/>
        <w:numPr>
          <w:ilvl w:val="1"/>
          <w:numId w:val="27"/>
        </w:numPr>
        <w:ind w:leftChars="0"/>
        <w:rPr>
          <w:rFonts w:ascii="Noto Serif" w:hAnsi="Noto Serif" w:cs="Noto Serif"/>
        </w:rPr>
      </w:pPr>
      <w:r>
        <w:rPr>
          <w:rFonts w:ascii="Noto Serif" w:hAnsi="Noto Serif" w:cs="Noto Serif" w:hint="eastAsia"/>
        </w:rPr>
        <w:t>不能与账户相同。</w:t>
      </w:r>
    </w:p>
    <w:p w14:paraId="00D59EAA" w14:textId="77777777" w:rsidR="002F0511" w:rsidRPr="002F0511" w:rsidRDefault="002F0511" w:rsidP="002F0511">
      <w:pPr>
        <w:pStyle w:val="aa"/>
        <w:numPr>
          <w:ilvl w:val="1"/>
          <w:numId w:val="27"/>
        </w:numPr>
        <w:ind w:leftChars="0"/>
        <w:rPr>
          <w:rFonts w:ascii="Noto Serif" w:hAnsi="Noto Serif" w:cs="Noto Serif"/>
        </w:rPr>
      </w:pPr>
      <w:r>
        <w:t>不容易被猜测。</w:t>
      </w:r>
    </w:p>
    <w:p w14:paraId="1E348779" w14:textId="77777777" w:rsidR="002F0511" w:rsidRPr="002F0511" w:rsidRDefault="002F0511" w:rsidP="002F0511">
      <w:pPr>
        <w:pStyle w:val="aa"/>
        <w:numPr>
          <w:ilvl w:val="1"/>
          <w:numId w:val="27"/>
        </w:numPr>
        <w:ind w:leftChars="0"/>
        <w:rPr>
          <w:rFonts w:ascii="Noto Serif" w:hAnsi="Noto Serif" w:cs="Noto Serif"/>
        </w:rPr>
      </w:pPr>
      <w:r>
        <w:t>所有设备不得使用相同的密码。</w:t>
      </w:r>
    </w:p>
    <w:p w14:paraId="603DEAC6" w14:textId="77777777" w:rsidR="00A50828" w:rsidRPr="00A50828" w:rsidRDefault="002F0511" w:rsidP="001D1836">
      <w:pPr>
        <w:pStyle w:val="aa"/>
        <w:numPr>
          <w:ilvl w:val="1"/>
          <w:numId w:val="27"/>
        </w:numPr>
        <w:ind w:leftChars="0"/>
        <w:rPr>
          <w:rFonts w:ascii="Noto Serif" w:hAnsi="Noto Serif" w:cs="Noto Serif"/>
        </w:rPr>
      </w:pPr>
      <w:r>
        <w:t>禁止对其他客户使用相同的密</w:t>
      </w:r>
      <w:r w:rsidRPr="002F0511">
        <w:rPr>
          <w:rFonts w:ascii="宋体" w:hAnsi="宋体" w:cs="宋体" w:hint="eastAsia"/>
        </w:rPr>
        <w:t>码</w:t>
      </w:r>
      <w:bookmarkEnd w:id="2"/>
      <w:r w:rsidR="00A50828">
        <w:rPr>
          <w:rFonts w:ascii="宋体" w:hAnsi="宋体" w:cs="宋体" w:hint="eastAsia"/>
        </w:rPr>
        <w:t>。</w:t>
      </w:r>
    </w:p>
    <w:sectPr w:rsidR="00A50828" w:rsidRPr="00A50828" w:rsidSect="00C711D6">
      <w:headerReference w:type="even" r:id="rId93"/>
      <w:headerReference w:type="default" r:id="rId94"/>
      <w:footerReference w:type="default" r:id="rId95"/>
      <w:headerReference w:type="first" r:id="rId9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3" w:author="范贤达" w:date="2024-07-05T15:39:00Z" w:initials="范贤达">
    <w:p w14:paraId="6400D82A" w14:textId="77777777" w:rsidR="003F5A9A" w:rsidRDefault="003F5A9A">
      <w:pPr>
        <w:pStyle w:val="ac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>拼写错误，应为</w:t>
      </w:r>
      <w:proofErr w:type="spellStart"/>
      <w:r>
        <w:rPr>
          <w:rFonts w:hint="eastAsia"/>
        </w:rPr>
        <w:t>se</w:t>
      </w:r>
      <w:r>
        <w:rPr>
          <w:rFonts w:hint="eastAsia"/>
        </w:rPr>
        <w:t>rvices</w:t>
      </w:r>
      <w:r>
        <w:t>.msc</w:t>
      </w:r>
      <w:proofErr w:type="spellEnd"/>
    </w:p>
  </w:comment>
  <w:comment w:id="4" w:author="范贤达" w:date="2024-07-05T15:42:00Z" w:initials="范贤达">
    <w:p w14:paraId="0F71A0C6" w14:textId="77777777" w:rsidR="003F5A9A" w:rsidRDefault="003F5A9A">
      <w:pPr>
        <w:pStyle w:val="ac"/>
      </w:pPr>
      <w:r>
        <w:rPr>
          <w:rStyle w:val="ab"/>
        </w:rPr>
        <w:annotationRef/>
      </w:r>
      <w:r>
        <w:rPr>
          <w:rFonts w:hint="eastAsia"/>
        </w:rPr>
        <w:t>Inbound</w:t>
      </w:r>
      <w:r>
        <w:t xml:space="preserve"> </w:t>
      </w:r>
      <w:r>
        <w:rPr>
          <w:rFonts w:hint="eastAsia"/>
        </w:rPr>
        <w:t>Rule</w:t>
      </w:r>
      <w:r>
        <w:rPr>
          <w:rFonts w:hint="eastAsia"/>
        </w:rPr>
        <w:t>s</w:t>
      </w:r>
    </w:p>
  </w:comment>
  <w:comment w:id="5" w:author="范贤达" w:date="2024-07-05T15:43:00Z" w:initials="范贤达">
    <w:p w14:paraId="1531736B" w14:textId="77777777" w:rsidR="003F5A9A" w:rsidRDefault="003F5A9A">
      <w:pPr>
        <w:pStyle w:val="ac"/>
      </w:pPr>
      <w:r>
        <w:rPr>
          <w:rStyle w:val="ab"/>
        </w:rPr>
        <w:annotationRef/>
      </w:r>
      <w:r>
        <w:t>New</w:t>
      </w:r>
      <w:r>
        <w:t xml:space="preserve"> </w:t>
      </w:r>
      <w:r>
        <w:rPr>
          <w:rFonts w:hint="eastAsia"/>
        </w:rPr>
        <w:t>Rule</w:t>
      </w:r>
      <w:r>
        <w:t>…</w:t>
      </w:r>
    </w:p>
  </w:comment>
  <w:comment w:id="6" w:author="范贤达" w:date="2024-07-05T15:44:00Z" w:initials="范贤达">
    <w:p w14:paraId="5533E905" w14:textId="63B20AF5" w:rsidR="00541E67" w:rsidRDefault="00541E67">
      <w:pPr>
        <w:pStyle w:val="ac"/>
      </w:pPr>
      <w:r>
        <w:rPr>
          <w:rStyle w:val="ab"/>
        </w:rPr>
        <w:annotationRef/>
      </w:r>
      <w:r>
        <w:rPr>
          <w:rFonts w:hint="eastAsia"/>
        </w:rPr>
        <w:t>然后点击</w:t>
      </w:r>
      <w:r>
        <w:rPr>
          <w:rFonts w:hint="eastAsia"/>
        </w:rPr>
        <w:t>Next</w:t>
      </w:r>
    </w:p>
  </w:comment>
  <w:comment w:id="7" w:author="范贤达" w:date="2024-07-05T15:45:00Z" w:initials="范贤达">
    <w:p w14:paraId="61F5D92A" w14:textId="7FE88CD5" w:rsidR="00541E67" w:rsidRDefault="00541E67">
      <w:pPr>
        <w:pStyle w:val="ac"/>
      </w:pPr>
      <w:r>
        <w:rPr>
          <w:rStyle w:val="ab"/>
        </w:rPr>
        <w:annotationRef/>
      </w:r>
      <w:r>
        <w:rPr>
          <w:rFonts w:hint="eastAsia"/>
        </w:rPr>
        <w:t>然后点击</w:t>
      </w:r>
      <w:r>
        <w:rPr>
          <w:rFonts w:hint="eastAsia"/>
        </w:rPr>
        <w:t>Next</w:t>
      </w:r>
    </w:p>
  </w:comment>
  <w:comment w:id="8" w:author="范贤达" w:date="2024-07-05T15:45:00Z" w:initials="范贤达">
    <w:p w14:paraId="6C3E17FA" w14:textId="0CD64F2C" w:rsidR="00541E67" w:rsidRDefault="00541E67">
      <w:pPr>
        <w:pStyle w:val="ac"/>
      </w:pPr>
      <w:r>
        <w:rPr>
          <w:rStyle w:val="ab"/>
        </w:rPr>
        <w:annotationRef/>
      </w:r>
      <w:r>
        <w:rPr>
          <w:rFonts w:hint="eastAsia"/>
        </w:rPr>
        <w:t>然后点击</w:t>
      </w:r>
      <w:r>
        <w:rPr>
          <w:rFonts w:hint="eastAsia"/>
        </w:rPr>
        <w:t>Next</w:t>
      </w:r>
    </w:p>
  </w:comment>
  <w:comment w:id="9" w:author="范贤达" w:date="2024-07-05T15:46:00Z" w:initials="范贤达">
    <w:p w14:paraId="6A83640C" w14:textId="7850F0B2" w:rsidR="00541E67" w:rsidRDefault="00541E67">
      <w:pPr>
        <w:pStyle w:val="ac"/>
      </w:pPr>
      <w:r>
        <w:rPr>
          <w:rStyle w:val="ab"/>
        </w:rPr>
        <w:annotationRef/>
      </w:r>
      <w:r>
        <w:rPr>
          <w:rFonts w:hint="eastAsia"/>
        </w:rPr>
        <w:t>然后点击</w:t>
      </w:r>
      <w:r>
        <w:rPr>
          <w:rFonts w:hint="eastAsia"/>
        </w:rPr>
        <w:t>Next</w:t>
      </w:r>
    </w:p>
  </w:comment>
  <w:comment w:id="10" w:author="范贤达" w:date="2024-07-05T15:46:00Z" w:initials="范贤达">
    <w:p w14:paraId="67512D7A" w14:textId="75ECE58C" w:rsidR="00541E67" w:rsidRDefault="00541E67">
      <w:pPr>
        <w:pStyle w:val="ac"/>
      </w:pPr>
      <w:r>
        <w:rPr>
          <w:rStyle w:val="ab"/>
        </w:rPr>
        <w:annotationRef/>
      </w:r>
      <w:r>
        <w:rPr>
          <w:rFonts w:hint="eastAsia"/>
        </w:rPr>
        <w:t>点击</w:t>
      </w:r>
      <w:r>
        <w:rPr>
          <w:rFonts w:hint="eastAsia"/>
        </w:rPr>
        <w:t>Finish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400D82A" w15:done="0"/>
  <w15:commentEx w15:paraId="0F71A0C6" w15:done="0"/>
  <w15:commentEx w15:paraId="1531736B" w15:done="0"/>
  <w15:commentEx w15:paraId="5533E905" w15:done="0"/>
  <w15:commentEx w15:paraId="61F5D92A" w15:done="0"/>
  <w15:commentEx w15:paraId="6C3E17FA" w15:done="0"/>
  <w15:commentEx w15:paraId="6A83640C" w15:done="0"/>
  <w15:commentEx w15:paraId="67512D7A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933D8A" w14:textId="77777777" w:rsidR="0078125C" w:rsidRDefault="0078125C" w:rsidP="007F3BAA">
      <w:r>
        <w:separator/>
      </w:r>
    </w:p>
  </w:endnote>
  <w:endnote w:type="continuationSeparator" w:id="0">
    <w:p w14:paraId="5AAF61E8" w14:textId="77777777" w:rsidR="0078125C" w:rsidRDefault="0078125C" w:rsidP="007F3B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ヒラギノ角ゴ ProN W3">
    <w:altName w:val="Yu Gothic UI"/>
    <w:charset w:val="4E"/>
    <w:family w:val="auto"/>
    <w:pitch w:val="variable"/>
    <w:sig w:usb0="00000001" w:usb1="08070000" w:usb2="00000010" w:usb3="00000000" w:csb0="00020000" w:csb1="00000000"/>
  </w:font>
  <w:font w:name="Noto Serif">
    <w:altName w:val="Times New Roman"/>
    <w:charset w:val="00"/>
    <w:family w:val="roman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E3B9A4" w14:textId="77777777" w:rsidR="008A6E85" w:rsidRPr="00EF7A4A" w:rsidRDefault="003A0FA5" w:rsidP="008A6E85">
    <w:pPr>
      <w:pStyle w:val="a7"/>
      <w:jc w:val="center"/>
      <w:rPr>
        <w:i/>
        <w:iCs/>
        <w:color w:val="1F497D" w:themeColor="text2"/>
        <w:sz w:val="24"/>
        <w:szCs w:val="24"/>
      </w:rPr>
    </w:pPr>
    <w:r>
      <w:rPr>
        <w:i/>
        <w:iCs/>
        <w:noProof/>
        <w:color w:val="1F497D" w:themeColor="text2"/>
        <w:sz w:val="24"/>
        <w:szCs w:val="24"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1647BA64" wp14:editId="58C65356">
              <wp:simplePos x="0" y="0"/>
              <wp:positionH relativeFrom="margin">
                <wp:posOffset>5107305</wp:posOffset>
              </wp:positionH>
              <wp:positionV relativeFrom="paragraph">
                <wp:posOffset>-75021</wp:posOffset>
              </wp:positionV>
              <wp:extent cx="653142" cy="250371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3142" cy="25037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3221808" w14:textId="6CF59EA9" w:rsidR="003A0FA5" w:rsidRPr="00026402" w:rsidRDefault="003A0FA5" w:rsidP="00555C8A">
                          <w:pPr>
                            <w:ind w:firstLineChars="100" w:firstLine="220"/>
                            <w:rPr>
                              <w:i/>
                              <w:iCs/>
                              <w:color w:val="1F497D" w:themeColor="text2"/>
                              <w:sz w:val="22"/>
                            </w:rPr>
                          </w:pPr>
                          <w:r w:rsidRPr="00026402">
                            <w:rPr>
                              <w:i/>
                              <w:iCs/>
                              <w:color w:val="1F497D" w:themeColor="text2"/>
                              <w:sz w:val="22"/>
                            </w:rPr>
                            <w:fldChar w:fldCharType="begin"/>
                          </w:r>
                          <w:r w:rsidRPr="00026402">
                            <w:rPr>
                              <w:i/>
                              <w:iCs/>
                              <w:color w:val="1F497D" w:themeColor="text2"/>
                              <w:sz w:val="22"/>
                            </w:rPr>
                            <w:instrText>PAGE   \* MERGEFORMAT</w:instrText>
                          </w:r>
                          <w:r w:rsidRPr="00026402">
                            <w:rPr>
                              <w:i/>
                              <w:iCs/>
                              <w:color w:val="1F497D" w:themeColor="text2"/>
                              <w:sz w:val="22"/>
                            </w:rPr>
                            <w:fldChar w:fldCharType="separate"/>
                          </w:r>
                          <w:r w:rsidR="00541E67">
                            <w:rPr>
                              <w:i/>
                              <w:iCs/>
                              <w:noProof/>
                              <w:color w:val="1F497D" w:themeColor="text2"/>
                              <w:sz w:val="22"/>
                            </w:rPr>
                            <w:t>43</w:t>
                          </w:r>
                          <w:r w:rsidRPr="00026402">
                            <w:rPr>
                              <w:i/>
                              <w:iCs/>
                              <w:color w:val="1F497D" w:themeColor="text2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647BA64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left:0;text-align:left;margin-left:402.15pt;margin-top:-5.9pt;width:51.45pt;height:19.7pt;z-index:251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" filled="f" stroked="f" strokeweight=".5pt">
              <v:textbox>
                <w:txbxContent>
                  <w:p w14:paraId="53221808" w14:textId="6CF59EA9" w:rsidR="003A0FA5" w:rsidRPr="00026402" w:rsidRDefault="003A0FA5" w:rsidP="00555C8A">
                    <w:pPr>
                      <w:ind w:firstLineChars="100" w:firstLine="220"/>
                      <w:rPr>
                        <w:i/>
                        <w:iCs/>
                        <w:color w:val="1F497D" w:themeColor="text2"/>
                        <w:sz w:val="22"/>
                      </w:rPr>
                    </w:pPr>
                    <w:r w:rsidRPr="00026402">
                      <w:rPr>
                        <w:i/>
                        <w:iCs/>
                        <w:color w:val="1F497D" w:themeColor="text2"/>
                        <w:sz w:val="22"/>
                      </w:rPr>
                      <w:fldChar w:fldCharType="begin"/>
                    </w:r>
                    <w:r w:rsidRPr="00026402">
                      <w:rPr>
                        <w:i/>
                        <w:iCs/>
                        <w:color w:val="1F497D" w:themeColor="text2"/>
                        <w:sz w:val="22"/>
                      </w:rPr>
                      <w:instrText>PAGE   \* MERGEFORMAT</w:instrText>
                    </w:r>
                    <w:r w:rsidRPr="00026402">
                      <w:rPr>
                        <w:i/>
                        <w:iCs/>
                        <w:color w:val="1F497D" w:themeColor="text2"/>
                        <w:sz w:val="22"/>
                      </w:rPr>
                      <w:fldChar w:fldCharType="separate"/>
                    </w:r>
                    <w:r w:rsidR="00541E67">
                      <w:rPr>
                        <w:i/>
                        <w:iCs/>
                        <w:noProof/>
                        <w:color w:val="1F497D" w:themeColor="text2"/>
                        <w:sz w:val="22"/>
                      </w:rPr>
                      <w:t>43</w:t>
                    </w:r>
                    <w:r w:rsidRPr="00026402">
                      <w:rPr>
                        <w:i/>
                        <w:iCs/>
                        <w:color w:val="1F497D" w:themeColor="text2"/>
                        <w:sz w:val="22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8A6E85" w:rsidRPr="00EF7A4A">
      <w:rPr>
        <w:i/>
        <w:iCs/>
        <w:color w:val="1F497D" w:themeColor="text2"/>
        <w:sz w:val="24"/>
        <w:szCs w:val="24"/>
      </w:rPr>
      <w:t>www.accotest.com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C2A6A5" w14:textId="77777777" w:rsidR="0078125C" w:rsidRDefault="0078125C" w:rsidP="007F3BAA">
      <w:r>
        <w:separator/>
      </w:r>
    </w:p>
  </w:footnote>
  <w:footnote w:type="continuationSeparator" w:id="0">
    <w:p w14:paraId="2C177498" w14:textId="77777777" w:rsidR="0078125C" w:rsidRDefault="0078125C" w:rsidP="007F3B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88A384" w14:textId="77777777" w:rsidR="007F3BAA" w:rsidRDefault="0078125C">
    <w:pPr>
      <w:pStyle w:val="a8"/>
    </w:pPr>
    <w:r>
      <w:rPr>
        <w:noProof/>
      </w:rPr>
      <w:pict w14:anchorId="09AAF62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6225704" o:spid="_x0000_s2070" type="#_x0000_t136" style="position:absolute;left:0;text-align:left;margin-left:0;margin-top:0;width:532.2pt;height:53.2pt;rotation:315;z-index:-251644416;mso-position-horizontal:center;mso-position-horizontal-relative:margin;mso-position-vertical:center;mso-position-vertical-relative:margin" o:allowincell="f" fillcolor="#e5b8b7 [1301]" stroked="f">
          <v:fill opacity=".5"/>
          <v:textpath style="font-family:&quot;Arial&quot;;font-size:1pt" string="INTERNAL DISCLOSUR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6C72EC" w14:textId="77777777" w:rsidR="007F3BAA" w:rsidRDefault="0078125C" w:rsidP="00E1146B">
    <w:pPr>
      <w:pStyle w:val="a8"/>
      <w:pBdr>
        <w:bottom w:val="single" w:sz="6" w:space="0" w:color="auto"/>
      </w:pBdr>
      <w:tabs>
        <w:tab w:val="clear" w:pos="8306"/>
      </w:tabs>
      <w:jc w:val="left"/>
      <w:rPr>
        <w:i/>
        <w:color w:val="993366"/>
        <w:sz w:val="28"/>
        <w:szCs w:val="28"/>
      </w:rPr>
    </w:pPr>
    <w:r>
      <w:rPr>
        <w:noProof/>
      </w:rPr>
      <w:pict w14:anchorId="7EB2AF3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6225705" o:spid="_x0000_s2071" type="#_x0000_t136" style="position:absolute;margin-left:0;margin-top:0;width:532.2pt;height:53.2pt;rotation:315;z-index:-251642368;mso-position-horizontal:center;mso-position-horizontal-relative:margin;mso-position-vertical:center;mso-position-vertical-relative:margin" o:allowincell="f" fillcolor="#e5b8b7 [1301]" stroked="f">
          <v:fill opacity=".5"/>
          <v:textpath style="font-family:&quot;Arial&quot;;font-size:1pt" string="INTERNAL DISCLOSURE"/>
          <w10:wrap anchorx="margin" anchory="margin"/>
        </v:shape>
      </w:pict>
    </w:r>
    <w:r w:rsidR="006873E9">
      <w:rPr>
        <w:rFonts w:hint="eastAsia"/>
        <w:b/>
        <w:bCs/>
        <w:noProof/>
        <w:color w:val="1F497D" w:themeColor="text2"/>
        <w:sz w:val="16"/>
        <w:szCs w:val="16"/>
      </w:rPr>
      <w:drawing>
        <wp:anchor distT="0" distB="0" distL="114300" distR="114300" simplePos="0" relativeHeight="251663872" behindDoc="1" locked="0" layoutInCell="1" allowOverlap="1" wp14:anchorId="27F93B95" wp14:editId="1F6F922E">
          <wp:simplePos x="0" y="0"/>
          <wp:positionH relativeFrom="margin">
            <wp:posOffset>1934210</wp:posOffset>
          </wp:positionH>
          <wp:positionV relativeFrom="paragraph">
            <wp:posOffset>-11918</wp:posOffset>
          </wp:positionV>
          <wp:extent cx="1411040" cy="489600"/>
          <wp:effectExtent l="0" t="0" r="0" b="5715"/>
          <wp:wrapNone/>
          <wp:docPr id="70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微信图片_20200211113412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11040" cy="48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1146B">
      <w:rPr>
        <w:i/>
        <w:color w:val="993366"/>
        <w:sz w:val="28"/>
        <w:szCs w:val="28"/>
      </w:rPr>
      <w:tab/>
    </w:r>
  </w:p>
  <w:p w14:paraId="34819450" w14:textId="77777777" w:rsidR="0094252D" w:rsidRDefault="0094252D" w:rsidP="004F00B0">
    <w:pPr>
      <w:pStyle w:val="a8"/>
      <w:pBdr>
        <w:bottom w:val="single" w:sz="6" w:space="0" w:color="auto"/>
      </w:pBdr>
      <w:rPr>
        <w:i/>
        <w:color w:val="993366"/>
        <w:sz w:val="28"/>
        <w:szCs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D67479" w14:textId="77777777" w:rsidR="007F3BAA" w:rsidRDefault="0078125C">
    <w:pPr>
      <w:pStyle w:val="a8"/>
    </w:pPr>
    <w:r>
      <w:rPr>
        <w:noProof/>
      </w:rPr>
      <w:pict w14:anchorId="4B77EF3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6225703" o:spid="_x0000_s2069" type="#_x0000_t136" style="position:absolute;left:0;text-align:left;margin-left:0;margin-top:0;width:532.2pt;height:53.2pt;rotation:315;z-index:-251646464;mso-position-horizontal:center;mso-position-horizontal-relative:margin;mso-position-vertical:center;mso-position-vertical-relative:margin" o:allowincell="f" fillcolor="#e5b8b7 [1301]" stroked="f">
          <v:fill opacity=".5"/>
          <v:textpath style="font-family:&quot;Arial&quot;;font-size:1pt" string="INTERNAL DISCLOSUR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C0500"/>
    <w:multiLevelType w:val="hybridMultilevel"/>
    <w:tmpl w:val="DE0AC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50F1F"/>
    <w:multiLevelType w:val="hybridMultilevel"/>
    <w:tmpl w:val="777AF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D69B3"/>
    <w:multiLevelType w:val="hybridMultilevel"/>
    <w:tmpl w:val="1F8A7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B2606"/>
    <w:multiLevelType w:val="hybridMultilevel"/>
    <w:tmpl w:val="1F8A7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30A92"/>
    <w:multiLevelType w:val="hybridMultilevel"/>
    <w:tmpl w:val="76F86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104D0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361C3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03192C"/>
    <w:multiLevelType w:val="hybridMultilevel"/>
    <w:tmpl w:val="397E0C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A0088C"/>
    <w:multiLevelType w:val="hybridMultilevel"/>
    <w:tmpl w:val="E4681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D87173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A51609"/>
    <w:multiLevelType w:val="hybridMultilevel"/>
    <w:tmpl w:val="3FB45484"/>
    <w:lvl w:ilvl="0" w:tplc="90766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F878A7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B1006C"/>
    <w:multiLevelType w:val="hybridMultilevel"/>
    <w:tmpl w:val="735C1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19595D"/>
    <w:multiLevelType w:val="hybridMultilevel"/>
    <w:tmpl w:val="4B5C6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8B44E8"/>
    <w:multiLevelType w:val="hybridMultilevel"/>
    <w:tmpl w:val="3014C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0404B5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FD4967"/>
    <w:multiLevelType w:val="hybridMultilevel"/>
    <w:tmpl w:val="63C27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770C14"/>
    <w:multiLevelType w:val="hybridMultilevel"/>
    <w:tmpl w:val="E652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8746B0"/>
    <w:multiLevelType w:val="hybridMultilevel"/>
    <w:tmpl w:val="DDC68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9660D9"/>
    <w:multiLevelType w:val="hybridMultilevel"/>
    <w:tmpl w:val="FF0AC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3B48B3"/>
    <w:multiLevelType w:val="hybridMultilevel"/>
    <w:tmpl w:val="07885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8072A4"/>
    <w:multiLevelType w:val="hybridMultilevel"/>
    <w:tmpl w:val="AE3CC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1811B1"/>
    <w:multiLevelType w:val="hybridMultilevel"/>
    <w:tmpl w:val="CFBAA6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E579ED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0F2B9E"/>
    <w:multiLevelType w:val="hybridMultilevel"/>
    <w:tmpl w:val="ED7E9134"/>
    <w:lvl w:ilvl="0" w:tplc="04090001">
      <w:start w:val="1"/>
      <w:numFmt w:val="bullet"/>
      <w:lvlText w:val="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3977143"/>
    <w:multiLevelType w:val="hybridMultilevel"/>
    <w:tmpl w:val="DDC68A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6A63DA4"/>
    <w:multiLevelType w:val="hybridMultilevel"/>
    <w:tmpl w:val="2DBE2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F734BB"/>
    <w:multiLevelType w:val="hybridMultilevel"/>
    <w:tmpl w:val="CA7ED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2975FB"/>
    <w:multiLevelType w:val="hybridMultilevel"/>
    <w:tmpl w:val="1A2A2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4"/>
  </w:num>
  <w:num w:numId="4">
    <w:abstractNumId w:val="12"/>
  </w:num>
  <w:num w:numId="5">
    <w:abstractNumId w:val="14"/>
  </w:num>
  <w:num w:numId="6">
    <w:abstractNumId w:val="5"/>
  </w:num>
  <w:num w:numId="7">
    <w:abstractNumId w:val="15"/>
  </w:num>
  <w:num w:numId="8">
    <w:abstractNumId w:val="9"/>
  </w:num>
  <w:num w:numId="9">
    <w:abstractNumId w:val="17"/>
  </w:num>
  <w:num w:numId="10">
    <w:abstractNumId w:val="23"/>
  </w:num>
  <w:num w:numId="11">
    <w:abstractNumId w:val="28"/>
  </w:num>
  <w:num w:numId="12">
    <w:abstractNumId w:val="8"/>
  </w:num>
  <w:num w:numId="13">
    <w:abstractNumId w:val="16"/>
  </w:num>
  <w:num w:numId="14">
    <w:abstractNumId w:val="24"/>
  </w:num>
  <w:num w:numId="15">
    <w:abstractNumId w:val="19"/>
  </w:num>
  <w:num w:numId="16">
    <w:abstractNumId w:val="1"/>
  </w:num>
  <w:num w:numId="17">
    <w:abstractNumId w:val="7"/>
  </w:num>
  <w:num w:numId="18">
    <w:abstractNumId w:val="21"/>
  </w:num>
  <w:num w:numId="19">
    <w:abstractNumId w:val="22"/>
  </w:num>
  <w:num w:numId="20">
    <w:abstractNumId w:val="26"/>
  </w:num>
  <w:num w:numId="21">
    <w:abstractNumId w:val="2"/>
  </w:num>
  <w:num w:numId="22">
    <w:abstractNumId w:val="11"/>
  </w:num>
  <w:num w:numId="23">
    <w:abstractNumId w:val="0"/>
  </w:num>
  <w:num w:numId="24">
    <w:abstractNumId w:val="20"/>
  </w:num>
  <w:num w:numId="25">
    <w:abstractNumId w:val="18"/>
  </w:num>
  <w:num w:numId="26">
    <w:abstractNumId w:val="3"/>
  </w:num>
  <w:num w:numId="27">
    <w:abstractNumId w:val="27"/>
  </w:num>
  <w:num w:numId="28">
    <w:abstractNumId w:val="10"/>
  </w:num>
  <w:num w:numId="29">
    <w:abstractNumId w:val="25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范贤达">
    <w15:presenceInfo w15:providerId="AD" w15:userId="S-1-5-21-2995787348-3234839018-1394189440-146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7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819"/>
    <w:rsid w:val="00004E98"/>
    <w:rsid w:val="00005CAE"/>
    <w:rsid w:val="00020847"/>
    <w:rsid w:val="00026402"/>
    <w:rsid w:val="00031D73"/>
    <w:rsid w:val="00035572"/>
    <w:rsid w:val="00037A2E"/>
    <w:rsid w:val="00051C4C"/>
    <w:rsid w:val="000548EE"/>
    <w:rsid w:val="00077BD0"/>
    <w:rsid w:val="00093894"/>
    <w:rsid w:val="000C446B"/>
    <w:rsid w:val="000D32BF"/>
    <w:rsid w:val="000D33FE"/>
    <w:rsid w:val="000F6A17"/>
    <w:rsid w:val="00100C29"/>
    <w:rsid w:val="00120728"/>
    <w:rsid w:val="001235DF"/>
    <w:rsid w:val="0013734C"/>
    <w:rsid w:val="00137393"/>
    <w:rsid w:val="00141B66"/>
    <w:rsid w:val="00143140"/>
    <w:rsid w:val="00143464"/>
    <w:rsid w:val="00143A8C"/>
    <w:rsid w:val="001465F4"/>
    <w:rsid w:val="00152EC2"/>
    <w:rsid w:val="0015508D"/>
    <w:rsid w:val="00156BBB"/>
    <w:rsid w:val="0017268A"/>
    <w:rsid w:val="00173D5B"/>
    <w:rsid w:val="001832EC"/>
    <w:rsid w:val="0018538F"/>
    <w:rsid w:val="001A0DB1"/>
    <w:rsid w:val="001A4375"/>
    <w:rsid w:val="001B3986"/>
    <w:rsid w:val="001D1836"/>
    <w:rsid w:val="001E0F52"/>
    <w:rsid w:val="001E7DE2"/>
    <w:rsid w:val="001F0189"/>
    <w:rsid w:val="00214B67"/>
    <w:rsid w:val="002251FC"/>
    <w:rsid w:val="002556AB"/>
    <w:rsid w:val="00257578"/>
    <w:rsid w:val="002608D9"/>
    <w:rsid w:val="002630D1"/>
    <w:rsid w:val="00265761"/>
    <w:rsid w:val="002A1A3D"/>
    <w:rsid w:val="002A2B68"/>
    <w:rsid w:val="002A2D5F"/>
    <w:rsid w:val="002B5546"/>
    <w:rsid w:val="002C12E6"/>
    <w:rsid w:val="002C1527"/>
    <w:rsid w:val="002D4FB3"/>
    <w:rsid w:val="002E223B"/>
    <w:rsid w:val="002F0511"/>
    <w:rsid w:val="00347576"/>
    <w:rsid w:val="0035310B"/>
    <w:rsid w:val="003A056E"/>
    <w:rsid w:val="003A0FA5"/>
    <w:rsid w:val="003B4C11"/>
    <w:rsid w:val="003C24B6"/>
    <w:rsid w:val="003C2C98"/>
    <w:rsid w:val="003E2749"/>
    <w:rsid w:val="003F199D"/>
    <w:rsid w:val="003F2B1A"/>
    <w:rsid w:val="003F563E"/>
    <w:rsid w:val="003F5A9A"/>
    <w:rsid w:val="004034EE"/>
    <w:rsid w:val="00405C1A"/>
    <w:rsid w:val="004109A5"/>
    <w:rsid w:val="0041166E"/>
    <w:rsid w:val="00422EB6"/>
    <w:rsid w:val="0043282C"/>
    <w:rsid w:val="00441865"/>
    <w:rsid w:val="004478DD"/>
    <w:rsid w:val="00452AE1"/>
    <w:rsid w:val="004534B6"/>
    <w:rsid w:val="00456E83"/>
    <w:rsid w:val="00462BF2"/>
    <w:rsid w:val="00463913"/>
    <w:rsid w:val="00472185"/>
    <w:rsid w:val="00475676"/>
    <w:rsid w:val="004A196F"/>
    <w:rsid w:val="004A379D"/>
    <w:rsid w:val="004B5AF0"/>
    <w:rsid w:val="004B7EF0"/>
    <w:rsid w:val="004C299E"/>
    <w:rsid w:val="004D4B57"/>
    <w:rsid w:val="004D5ADE"/>
    <w:rsid w:val="004F00B0"/>
    <w:rsid w:val="00500144"/>
    <w:rsid w:val="00503C7D"/>
    <w:rsid w:val="00513061"/>
    <w:rsid w:val="00514EAC"/>
    <w:rsid w:val="005246A4"/>
    <w:rsid w:val="00535F77"/>
    <w:rsid w:val="00540958"/>
    <w:rsid w:val="00541E67"/>
    <w:rsid w:val="00544261"/>
    <w:rsid w:val="005479FB"/>
    <w:rsid w:val="00555C8A"/>
    <w:rsid w:val="00561963"/>
    <w:rsid w:val="00562DD6"/>
    <w:rsid w:val="00566D86"/>
    <w:rsid w:val="00567C29"/>
    <w:rsid w:val="005714AC"/>
    <w:rsid w:val="00582126"/>
    <w:rsid w:val="005913EC"/>
    <w:rsid w:val="005951D9"/>
    <w:rsid w:val="00596B2C"/>
    <w:rsid w:val="005A7B2B"/>
    <w:rsid w:val="005B1C0B"/>
    <w:rsid w:val="005B5FBE"/>
    <w:rsid w:val="005C134A"/>
    <w:rsid w:val="005C5DBA"/>
    <w:rsid w:val="005C7CCA"/>
    <w:rsid w:val="005D3C7A"/>
    <w:rsid w:val="005E62C1"/>
    <w:rsid w:val="005F2198"/>
    <w:rsid w:val="00600F9E"/>
    <w:rsid w:val="006331DE"/>
    <w:rsid w:val="0063534E"/>
    <w:rsid w:val="006417A0"/>
    <w:rsid w:val="00650975"/>
    <w:rsid w:val="00655390"/>
    <w:rsid w:val="00672D51"/>
    <w:rsid w:val="00675E23"/>
    <w:rsid w:val="00682FF4"/>
    <w:rsid w:val="006873E9"/>
    <w:rsid w:val="006A60EA"/>
    <w:rsid w:val="006A674F"/>
    <w:rsid w:val="006B1B88"/>
    <w:rsid w:val="006B1B92"/>
    <w:rsid w:val="006B1F3C"/>
    <w:rsid w:val="006B3397"/>
    <w:rsid w:val="006B67CF"/>
    <w:rsid w:val="006C4EC3"/>
    <w:rsid w:val="006C5472"/>
    <w:rsid w:val="006D2548"/>
    <w:rsid w:val="006E6269"/>
    <w:rsid w:val="006F5E69"/>
    <w:rsid w:val="00702683"/>
    <w:rsid w:val="00710E70"/>
    <w:rsid w:val="00711E3C"/>
    <w:rsid w:val="00715224"/>
    <w:rsid w:val="00724A45"/>
    <w:rsid w:val="00732B7B"/>
    <w:rsid w:val="007402CB"/>
    <w:rsid w:val="00740321"/>
    <w:rsid w:val="00742E64"/>
    <w:rsid w:val="00744419"/>
    <w:rsid w:val="0075298E"/>
    <w:rsid w:val="00761963"/>
    <w:rsid w:val="00761D06"/>
    <w:rsid w:val="00764E84"/>
    <w:rsid w:val="0078004D"/>
    <w:rsid w:val="0078125C"/>
    <w:rsid w:val="007874BF"/>
    <w:rsid w:val="007900E6"/>
    <w:rsid w:val="0079129C"/>
    <w:rsid w:val="007974EF"/>
    <w:rsid w:val="007B1F5B"/>
    <w:rsid w:val="007B4126"/>
    <w:rsid w:val="007B4A6E"/>
    <w:rsid w:val="007C41DF"/>
    <w:rsid w:val="007E0E79"/>
    <w:rsid w:val="007F0D26"/>
    <w:rsid w:val="007F24A3"/>
    <w:rsid w:val="007F3BAA"/>
    <w:rsid w:val="007F63FB"/>
    <w:rsid w:val="00804A19"/>
    <w:rsid w:val="00810EAF"/>
    <w:rsid w:val="00812127"/>
    <w:rsid w:val="008130F5"/>
    <w:rsid w:val="00816345"/>
    <w:rsid w:val="008237A9"/>
    <w:rsid w:val="00831115"/>
    <w:rsid w:val="0083232C"/>
    <w:rsid w:val="00837054"/>
    <w:rsid w:val="00861421"/>
    <w:rsid w:val="00865D2B"/>
    <w:rsid w:val="00873BD4"/>
    <w:rsid w:val="00873CCF"/>
    <w:rsid w:val="008A0780"/>
    <w:rsid w:val="008A35DE"/>
    <w:rsid w:val="008A6E85"/>
    <w:rsid w:val="008C0315"/>
    <w:rsid w:val="008D4C90"/>
    <w:rsid w:val="008D5998"/>
    <w:rsid w:val="008E6CFE"/>
    <w:rsid w:val="008E7D17"/>
    <w:rsid w:val="008F1F1D"/>
    <w:rsid w:val="008F24D6"/>
    <w:rsid w:val="009061DA"/>
    <w:rsid w:val="00906CF3"/>
    <w:rsid w:val="00924D8D"/>
    <w:rsid w:val="00926630"/>
    <w:rsid w:val="00935958"/>
    <w:rsid w:val="0094252D"/>
    <w:rsid w:val="00943595"/>
    <w:rsid w:val="00943907"/>
    <w:rsid w:val="00946B18"/>
    <w:rsid w:val="00950F99"/>
    <w:rsid w:val="009607C1"/>
    <w:rsid w:val="0097315A"/>
    <w:rsid w:val="0098326B"/>
    <w:rsid w:val="009A1F8A"/>
    <w:rsid w:val="009A389E"/>
    <w:rsid w:val="009A6CD6"/>
    <w:rsid w:val="009C5DF1"/>
    <w:rsid w:val="009D536B"/>
    <w:rsid w:val="009D575D"/>
    <w:rsid w:val="009E122D"/>
    <w:rsid w:val="009F19D3"/>
    <w:rsid w:val="00A12074"/>
    <w:rsid w:val="00A13AF0"/>
    <w:rsid w:val="00A36EFB"/>
    <w:rsid w:val="00A4459E"/>
    <w:rsid w:val="00A46F7A"/>
    <w:rsid w:val="00A50828"/>
    <w:rsid w:val="00A52436"/>
    <w:rsid w:val="00A7009E"/>
    <w:rsid w:val="00A71047"/>
    <w:rsid w:val="00A750CF"/>
    <w:rsid w:val="00A8224D"/>
    <w:rsid w:val="00A93D6C"/>
    <w:rsid w:val="00AA66FF"/>
    <w:rsid w:val="00AA7D5C"/>
    <w:rsid w:val="00AB1E52"/>
    <w:rsid w:val="00AB70F0"/>
    <w:rsid w:val="00AC7D77"/>
    <w:rsid w:val="00AD4ACA"/>
    <w:rsid w:val="00AE2186"/>
    <w:rsid w:val="00AE6773"/>
    <w:rsid w:val="00AF13BD"/>
    <w:rsid w:val="00AF2AC2"/>
    <w:rsid w:val="00B06248"/>
    <w:rsid w:val="00B14391"/>
    <w:rsid w:val="00B14DCC"/>
    <w:rsid w:val="00B15A5E"/>
    <w:rsid w:val="00B219D7"/>
    <w:rsid w:val="00B21B1C"/>
    <w:rsid w:val="00B2749D"/>
    <w:rsid w:val="00B27886"/>
    <w:rsid w:val="00B31073"/>
    <w:rsid w:val="00B31295"/>
    <w:rsid w:val="00B32FA2"/>
    <w:rsid w:val="00B33A98"/>
    <w:rsid w:val="00B4216B"/>
    <w:rsid w:val="00B470AC"/>
    <w:rsid w:val="00B5669F"/>
    <w:rsid w:val="00B60552"/>
    <w:rsid w:val="00B642A4"/>
    <w:rsid w:val="00B84315"/>
    <w:rsid w:val="00B90182"/>
    <w:rsid w:val="00BA632A"/>
    <w:rsid w:val="00BC17BF"/>
    <w:rsid w:val="00BE0C3D"/>
    <w:rsid w:val="00BF2AFD"/>
    <w:rsid w:val="00C108FD"/>
    <w:rsid w:val="00C12653"/>
    <w:rsid w:val="00C16485"/>
    <w:rsid w:val="00C17A23"/>
    <w:rsid w:val="00C2682F"/>
    <w:rsid w:val="00C312FF"/>
    <w:rsid w:val="00C404D3"/>
    <w:rsid w:val="00C424C3"/>
    <w:rsid w:val="00C46F40"/>
    <w:rsid w:val="00C567AE"/>
    <w:rsid w:val="00C57FF3"/>
    <w:rsid w:val="00C656E8"/>
    <w:rsid w:val="00C711D6"/>
    <w:rsid w:val="00C72C9C"/>
    <w:rsid w:val="00C827EF"/>
    <w:rsid w:val="00C82AFA"/>
    <w:rsid w:val="00C87123"/>
    <w:rsid w:val="00C906E2"/>
    <w:rsid w:val="00C95EA7"/>
    <w:rsid w:val="00CA408D"/>
    <w:rsid w:val="00CA62A3"/>
    <w:rsid w:val="00CB026B"/>
    <w:rsid w:val="00CB04BB"/>
    <w:rsid w:val="00CB4BCF"/>
    <w:rsid w:val="00CB7AFC"/>
    <w:rsid w:val="00CC3565"/>
    <w:rsid w:val="00CD10D6"/>
    <w:rsid w:val="00CE0C0D"/>
    <w:rsid w:val="00CE1F70"/>
    <w:rsid w:val="00CF0DA3"/>
    <w:rsid w:val="00D01B04"/>
    <w:rsid w:val="00D1163D"/>
    <w:rsid w:val="00D17C37"/>
    <w:rsid w:val="00D31CAB"/>
    <w:rsid w:val="00D33073"/>
    <w:rsid w:val="00D4544C"/>
    <w:rsid w:val="00D51DF4"/>
    <w:rsid w:val="00D6548E"/>
    <w:rsid w:val="00D77290"/>
    <w:rsid w:val="00D93AD9"/>
    <w:rsid w:val="00D95B7C"/>
    <w:rsid w:val="00DA4FEB"/>
    <w:rsid w:val="00DA6B34"/>
    <w:rsid w:val="00DB05F1"/>
    <w:rsid w:val="00DB1128"/>
    <w:rsid w:val="00DB307A"/>
    <w:rsid w:val="00DC7BEF"/>
    <w:rsid w:val="00DD1A96"/>
    <w:rsid w:val="00DD3C41"/>
    <w:rsid w:val="00DE4F4E"/>
    <w:rsid w:val="00E10915"/>
    <w:rsid w:val="00E1146B"/>
    <w:rsid w:val="00E217A4"/>
    <w:rsid w:val="00E33E73"/>
    <w:rsid w:val="00E374C5"/>
    <w:rsid w:val="00E41E68"/>
    <w:rsid w:val="00E50741"/>
    <w:rsid w:val="00E55752"/>
    <w:rsid w:val="00E7617C"/>
    <w:rsid w:val="00E820F2"/>
    <w:rsid w:val="00EB3830"/>
    <w:rsid w:val="00EC19F1"/>
    <w:rsid w:val="00ED2A76"/>
    <w:rsid w:val="00EE3304"/>
    <w:rsid w:val="00EF5FD6"/>
    <w:rsid w:val="00EF7A4A"/>
    <w:rsid w:val="00F05344"/>
    <w:rsid w:val="00F12594"/>
    <w:rsid w:val="00F1303C"/>
    <w:rsid w:val="00F15089"/>
    <w:rsid w:val="00F341F2"/>
    <w:rsid w:val="00F3440D"/>
    <w:rsid w:val="00F41C72"/>
    <w:rsid w:val="00F42C07"/>
    <w:rsid w:val="00F53578"/>
    <w:rsid w:val="00F613F5"/>
    <w:rsid w:val="00F65C8A"/>
    <w:rsid w:val="00F66D19"/>
    <w:rsid w:val="00F725E2"/>
    <w:rsid w:val="00F760E6"/>
    <w:rsid w:val="00F8568A"/>
    <w:rsid w:val="00F932E9"/>
    <w:rsid w:val="00F93B10"/>
    <w:rsid w:val="00F9501E"/>
    <w:rsid w:val="00FA41D1"/>
    <w:rsid w:val="00FB137B"/>
    <w:rsid w:val="00FB38FB"/>
    <w:rsid w:val="00FB452A"/>
    <w:rsid w:val="00FD4BDC"/>
    <w:rsid w:val="00FE1509"/>
    <w:rsid w:val="00FE18F7"/>
    <w:rsid w:val="00FE229F"/>
    <w:rsid w:val="00FE28BF"/>
    <w:rsid w:val="00FE4FCF"/>
    <w:rsid w:val="00FF33B5"/>
    <w:rsid w:val="00FF5819"/>
    <w:rsid w:val="1592260F"/>
    <w:rsid w:val="48155CCB"/>
    <w:rsid w:val="5761489E"/>
    <w:rsid w:val="6E2A4D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2"/>
    <o:shapelayout v:ext="edit">
      <o:idmap v:ext="edit" data="1"/>
    </o:shapelayout>
  </w:shapeDefaults>
  <w:decimalSymbol w:val="."/>
  <w:listSeparator w:val=","/>
  <w14:docId w14:val="45A47981"/>
  <w15:docId w15:val="{714270A3-53B9-446F-A345-1AAE2D13B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216B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FF581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8D5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qFormat/>
    <w:rsid w:val="007F3BAA"/>
    <w:rPr>
      <w:b/>
      <w:sz w:val="24"/>
      <w:szCs w:val="21"/>
    </w:rPr>
  </w:style>
  <w:style w:type="paragraph" w:styleId="a5">
    <w:name w:val="Balloon Text"/>
    <w:basedOn w:val="a"/>
    <w:link w:val="a6"/>
    <w:rsid w:val="007F3BAA"/>
    <w:rPr>
      <w:rFonts w:ascii="ヒラギノ角ゴ ProN W3" w:eastAsia="ヒラギノ角ゴ ProN W3"/>
      <w:sz w:val="18"/>
      <w:szCs w:val="18"/>
    </w:rPr>
  </w:style>
  <w:style w:type="paragraph" w:styleId="a7">
    <w:name w:val="footer"/>
    <w:basedOn w:val="a"/>
    <w:rsid w:val="007F3B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rsid w:val="007F3B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rsid w:val="007F3BA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日期 字符"/>
    <w:link w:val="a3"/>
    <w:qFormat/>
    <w:rsid w:val="007F3BAA"/>
    <w:rPr>
      <w:rFonts w:ascii="Calibri" w:hAnsi="Calibri"/>
      <w:b/>
      <w:kern w:val="2"/>
      <w:sz w:val="24"/>
      <w:szCs w:val="21"/>
      <w:lang w:eastAsia="zh-CN"/>
    </w:rPr>
  </w:style>
  <w:style w:type="character" w:customStyle="1" w:styleId="a6">
    <w:name w:val="批注框文本 字符"/>
    <w:basedOn w:val="a0"/>
    <w:link w:val="a5"/>
    <w:rsid w:val="007F3BAA"/>
    <w:rPr>
      <w:rFonts w:ascii="ヒラギノ角ゴ ProN W3" w:eastAsia="ヒラギノ角ゴ ProN W3" w:hAnsi="Calibr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7F3BAA"/>
    <w:pPr>
      <w:ind w:leftChars="400" w:left="960"/>
    </w:pPr>
  </w:style>
  <w:style w:type="character" w:customStyle="1" w:styleId="10">
    <w:name w:val="标题 1 字符"/>
    <w:basedOn w:val="a0"/>
    <w:link w:val="1"/>
    <w:rsid w:val="00FF5819"/>
    <w:rPr>
      <w:rFonts w:asciiTheme="majorHAnsi" w:eastAsiaTheme="majorEastAsia" w:hAnsiTheme="majorHAnsi" w:cstheme="majorBidi"/>
      <w:color w:val="365F91" w:themeColor="accent1" w:themeShade="BF"/>
      <w:kern w:val="2"/>
      <w:sz w:val="32"/>
      <w:szCs w:val="32"/>
    </w:rPr>
  </w:style>
  <w:style w:type="character" w:customStyle="1" w:styleId="20">
    <w:name w:val="标题 2 字符"/>
    <w:basedOn w:val="a0"/>
    <w:link w:val="2"/>
    <w:semiHidden/>
    <w:rsid w:val="008D599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b">
    <w:name w:val="annotation reference"/>
    <w:basedOn w:val="a0"/>
    <w:semiHidden/>
    <w:unhideWhenUsed/>
    <w:rsid w:val="003F5A9A"/>
    <w:rPr>
      <w:sz w:val="21"/>
      <w:szCs w:val="21"/>
    </w:rPr>
  </w:style>
  <w:style w:type="paragraph" w:styleId="ac">
    <w:name w:val="annotation text"/>
    <w:basedOn w:val="a"/>
    <w:link w:val="ad"/>
    <w:semiHidden/>
    <w:unhideWhenUsed/>
    <w:rsid w:val="003F5A9A"/>
    <w:pPr>
      <w:jc w:val="left"/>
    </w:pPr>
  </w:style>
  <w:style w:type="character" w:customStyle="1" w:styleId="ad">
    <w:name w:val="批注文字 字符"/>
    <w:basedOn w:val="a0"/>
    <w:link w:val="ac"/>
    <w:semiHidden/>
    <w:rsid w:val="003F5A9A"/>
    <w:rPr>
      <w:rFonts w:ascii="Calibri" w:hAnsi="Calibri"/>
      <w:kern w:val="2"/>
      <w:sz w:val="21"/>
      <w:szCs w:val="22"/>
    </w:rPr>
  </w:style>
  <w:style w:type="paragraph" w:styleId="ae">
    <w:name w:val="annotation subject"/>
    <w:basedOn w:val="ac"/>
    <w:next w:val="ac"/>
    <w:link w:val="af"/>
    <w:semiHidden/>
    <w:unhideWhenUsed/>
    <w:rsid w:val="003F5A9A"/>
    <w:rPr>
      <w:b/>
      <w:bCs/>
    </w:rPr>
  </w:style>
  <w:style w:type="character" w:customStyle="1" w:styleId="af">
    <w:name w:val="批注主题 字符"/>
    <w:basedOn w:val="ad"/>
    <w:link w:val="ae"/>
    <w:semiHidden/>
    <w:rsid w:val="003F5A9A"/>
    <w:rPr>
      <w:rFonts w:ascii="Calibri" w:hAnsi="Calibr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09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microsoft.com/office/2011/relationships/commentsExtended" Target="commentsExtended.xm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eader" Target="header2.xml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comments" Target="comments.xml"/><Relationship Id="rId93" Type="http://schemas.openxmlformats.org/officeDocument/2006/relationships/header" Target="header1.xml"/><Relationship Id="rId98" Type="http://schemas.microsoft.com/office/2011/relationships/people" Target="peop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\Documents\&#33258;&#23450;&#20041;%20Office%20&#27169;&#26495;\AccoTEST%202023%20Standard%20Template%20(Internal%20disclosure)%202023.3.13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7"/>
    <customShpInfo spid="_x0000_s2056"/>
    <customShpInfo spid="_x0000_s2055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17C1D8-AF15-46A5-AE34-717EEBE89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AccoTEST 2023 Standard Template (Internal disclosure) 2023.3.13.dotx</Template>
  <TotalTime>1403</TotalTime>
  <Pages>1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AccoTEST</Company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z</dc:creator>
  <cp:keywords/>
  <dc:description/>
  <cp:lastModifiedBy>范贤达</cp:lastModifiedBy>
  <cp:revision>40</cp:revision>
  <cp:lastPrinted>2020-02-05T12:44:00Z</cp:lastPrinted>
  <dcterms:created xsi:type="dcterms:W3CDTF">2024-05-20T05:14:00Z</dcterms:created>
  <dcterms:modified xsi:type="dcterms:W3CDTF">2024-07-05T07:49:00Z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